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Settings0.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68FBD" w14:textId="77777777" w:rsidR="00E61431" w:rsidRDefault="00D746A5">
      <w:pPr>
        <w:pStyle w:val="RIVMStandaard"/>
      </w:pPr>
      <w:r>
        <w:rPr>
          <w:b/>
        </w:rPr>
        <w:t>Uitleg bij eerste visualisatie GRIS</w:t>
      </w:r>
    </w:p>
    <w:p w14:paraId="08F52952" w14:textId="77777777" w:rsidR="00E61431" w:rsidRDefault="00D746A5">
      <w:pPr>
        <w:pStyle w:val="RIVMStandaard"/>
      </w:pPr>
      <w:r>
        <w:t> </w:t>
      </w:r>
    </w:p>
    <w:p w14:paraId="403ED23B" w14:textId="7469EDA8" w:rsidR="00E61431" w:rsidRDefault="00365629">
      <w:pPr>
        <w:pStyle w:val="RIVMStandaard"/>
      </w:pPr>
      <w:r>
        <w:t>Dit document is ter uitleg van de eerste visualisaties die zijn gemaakt voor het Grondstoffen Informatie Systeem (GRIS).</w:t>
      </w:r>
    </w:p>
    <w:p w14:paraId="1ECF4809" w14:textId="110B3A71" w:rsidR="00365629" w:rsidRDefault="00365629" w:rsidP="00365629"/>
    <w:p w14:paraId="76CDCB3A" w14:textId="3DD50A75" w:rsidR="00365629" w:rsidRDefault="00365629" w:rsidP="00365629">
      <w:r>
        <w:t xml:space="preserve">De huidige visualisaties zijn ter illustratie van een concept, de data is niet gecontroleerd en deels verzonnen. </w:t>
      </w:r>
    </w:p>
    <w:p w14:paraId="30FF07F1" w14:textId="42E06F6F" w:rsidR="00365629" w:rsidRDefault="00365629" w:rsidP="00365629"/>
    <w:p w14:paraId="6D4CE376" w14:textId="2E185D61" w:rsidR="00881642" w:rsidRDefault="00881642" w:rsidP="00881642">
      <w:pPr>
        <w:pStyle w:val="Kop2"/>
      </w:pPr>
      <w:r>
        <w:t>Data</w:t>
      </w:r>
    </w:p>
    <w:p w14:paraId="371FC8B8" w14:textId="0ED0E6BD" w:rsidR="00365629" w:rsidRDefault="00365629" w:rsidP="00365629">
      <w:r>
        <w:t xml:space="preserve">De visualisatie toont de materiaalstromen van de grondstoffen van zonnepanelen. </w:t>
      </w:r>
      <w:r w:rsidR="00881642">
        <w:t xml:space="preserve">De meeste data komt uit het </w:t>
      </w:r>
      <w:hyperlink r:id="rId7" w:history="1">
        <w:r w:rsidR="00881642" w:rsidRPr="00881642">
          <w:rPr>
            <w:rStyle w:val="Hyperlink"/>
          </w:rPr>
          <w:t>rapport 2021 van het nationaal WEEE register</w:t>
        </w:r>
      </w:hyperlink>
      <w:r w:rsidR="00881642">
        <w:t xml:space="preserve">. Het WEEE rapporteert elk jaar de totale in Nederland in de handel gebrachte hoeveelheid elektrische apparatuur, de totale hoeveelheid verwerkte elektrische apparatuur, hergebruik van apparatuur en grondstoffen, en de resultaten met betrekking tot het behalen van streefcijfers.  </w:t>
      </w:r>
    </w:p>
    <w:p w14:paraId="7F308FF0" w14:textId="050EDBA2" w:rsidR="00881642" w:rsidRDefault="00881642" w:rsidP="00365629"/>
    <w:p w14:paraId="260C89A1" w14:textId="74D111C9" w:rsidR="00881642" w:rsidRDefault="00A62216" w:rsidP="00A62216">
      <w:pPr>
        <w:pStyle w:val="Kop2"/>
      </w:pPr>
      <w:r>
        <w:t>R-ladder</w:t>
      </w:r>
    </w:p>
    <w:p w14:paraId="13A44A47" w14:textId="2F77EC4F" w:rsidR="00A62216" w:rsidRDefault="00A62216" w:rsidP="00A62216">
      <w:r>
        <w:rPr>
          <w:noProof/>
        </w:rPr>
        <mc:AlternateContent>
          <mc:Choice Requires="wps">
            <w:drawing>
              <wp:anchor distT="0" distB="0" distL="114300" distR="114300" simplePos="0" relativeHeight="251660288" behindDoc="0" locked="0" layoutInCell="1" allowOverlap="1" wp14:anchorId="3E78464B" wp14:editId="7BD22783">
                <wp:simplePos x="0" y="0"/>
                <wp:positionH relativeFrom="column">
                  <wp:posOffset>470535</wp:posOffset>
                </wp:positionH>
                <wp:positionV relativeFrom="paragraph">
                  <wp:posOffset>4354830</wp:posOffset>
                </wp:positionV>
                <wp:extent cx="38481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wps:spPr>
                      <wps:txbx>
                        <w:txbxContent>
                          <w:p w14:paraId="0291D6FB" w14:textId="4EA3E894" w:rsidR="00A62216" w:rsidRPr="00FD5F95" w:rsidRDefault="00A62216" w:rsidP="00A62216">
                            <w:pPr>
                              <w:pStyle w:val="Caption"/>
                              <w:rPr>
                                <w:noProof/>
                                <w:color w:val="000000"/>
                                <w:sz w:val="20"/>
                                <w:szCs w:val="20"/>
                              </w:rPr>
                            </w:pPr>
                            <w:r>
                              <w:t xml:space="preserve">Figuur </w:t>
                            </w:r>
                            <w:fldSimple w:instr=" SEQ Figuur \* ARABIC ">
                              <w:r w:rsidR="00573130">
                                <w:rPr>
                                  <w:noProof/>
                                </w:rPr>
                                <w:t>1</w:t>
                              </w:r>
                            </w:fldSimple>
                            <w:r>
                              <w:t>: De R-ladder (Bron: CBS/PBL)</w:t>
                            </w:r>
                            <w:r w:rsidR="00AD451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78464B" id="_x0000_t202" coordsize="21600,21600" o:spt="202" path="m,l,21600r21600,l21600,xe">
                <v:stroke joinstyle="miter"/>
                <v:path gradientshapeok="t" o:connecttype="rect"/>
              </v:shapetype>
              <v:shape id="Text Box 16" o:spid="_x0000_s1026" type="#_x0000_t202" style="position:absolute;margin-left:37.05pt;margin-top:342.9pt;width:30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6SFQIAADgEAAAOAAAAZHJzL2Uyb0RvYy54bWysU8Fu2zAMvQ/YPwi6L07arQiMOEWWIsOA&#10;oC2QDj0rshwLkEWNUmJnXz9KtpOt22nYRaZF6lF872lx3zWGnRR6Dbbgs8mUM2UllNoeCv7tZfNh&#10;zpkPwpbCgFUFPyvP75fv3y1al6sbqMGUChmBWJ+3ruB1CC7PMi9r1Qg/AacsJSvARgT6xUNWomgJ&#10;vTHZzXR6l7WApUOQynvafeiTfJnwq0rJ8FRVXgVmCk53C2nFtO7jmi0XIj+gcLWWwzXEP9yiEdpS&#10;0wvUgwiCHVH/AdVoieChChMJTQZVpaVKM9A0s+mbaXa1cCrNQuR4d6HJ/z9Y+XjauWdkofsMHQkY&#10;CWmdzz1txnm6Cpv4pZsyyhOF5wttqgtM0ubt/ON8NqWUpNzd7a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ovnQmd8AAAAKAQAADwAAAGRycy9kb3ducmV2LnhtbEyPPU/DMBCGdyT+g3VILKh1&#10;CiGEEKeqKhjoUpF2YXNjNw7E58h22vDvOVhgvPcevR/lcrI9O2kfOocCFvMEmMbGqQ5bAfvdyywH&#10;FqJEJXuHWsCXDrCsLi9KWSh3xjd9qmPLyARDIQWYGIeC89AYbWWYu0Ej/Y7OWxnp9C1XXp7J3Pb8&#10;NkkybmWHlGDkoNdGN5/1aAVs0/etuRmPz5tVeudf9+M6+2hrIa6vptUTsKin+AfDT32qDhV1OrgR&#10;VWC9gId0QaSALL+nCQRkeULK4Vd5BF6V/P+E6hsAAP//AwBQSwECLQAUAAYACAAAACEAtoM4kv4A&#10;AADhAQAAEwAAAAAAAAAAAAAAAAAAAAAAW0NvbnRlbnRfVHlwZXNdLnhtbFBLAQItABQABgAIAAAA&#10;IQA4/SH/1gAAAJQBAAALAAAAAAAAAAAAAAAAAC8BAABfcmVscy8ucmVsc1BLAQItABQABgAIAAAA&#10;IQD+bY6SFQIAADgEAAAOAAAAAAAAAAAAAAAAAC4CAABkcnMvZTJvRG9jLnhtbFBLAQItABQABgAI&#10;AAAAIQCi+dCZ3wAAAAoBAAAPAAAAAAAAAAAAAAAAAG8EAABkcnMvZG93bnJldi54bWxQSwUGAAAA&#10;AAQABADzAAAAewUAAAAA&#10;" stroked="f">
                <v:textbox style="mso-fit-shape-to-text:t" inset="0,0,0,0">
                  <w:txbxContent>
                    <w:p w14:paraId="0291D6FB" w14:textId="4EA3E894" w:rsidR="00A62216" w:rsidRPr="00FD5F95" w:rsidRDefault="00A62216" w:rsidP="00A62216">
                      <w:pPr>
                        <w:pStyle w:val="Caption"/>
                        <w:rPr>
                          <w:noProof/>
                          <w:color w:val="000000"/>
                          <w:sz w:val="20"/>
                          <w:szCs w:val="20"/>
                        </w:rPr>
                      </w:pPr>
                      <w:r>
                        <w:t xml:space="preserve">Figuur </w:t>
                      </w:r>
                      <w:fldSimple w:instr=" SEQ Figuur \* ARABIC ">
                        <w:r w:rsidR="00573130">
                          <w:rPr>
                            <w:noProof/>
                          </w:rPr>
                          <w:t>1</w:t>
                        </w:r>
                      </w:fldSimple>
                      <w:r>
                        <w:t>: De R-ladder (Bron: CBS/PBL)</w:t>
                      </w:r>
                      <w:r w:rsidR="00AD451B">
                        <w:t>.</w:t>
                      </w:r>
                    </w:p>
                  </w:txbxContent>
                </v:textbox>
                <w10:wrap type="topAndBottom"/>
              </v:shape>
            </w:pict>
          </mc:Fallback>
        </mc:AlternateContent>
      </w:r>
      <w:r>
        <w:rPr>
          <w:noProof/>
        </w:rPr>
        <w:drawing>
          <wp:anchor distT="0" distB="0" distL="114300" distR="114300" simplePos="0" relativeHeight="251658240" behindDoc="0" locked="0" layoutInCell="1" allowOverlap="1" wp14:anchorId="5C0476CD" wp14:editId="74A8DCE7">
            <wp:simplePos x="0" y="0"/>
            <wp:positionH relativeFrom="margin">
              <wp:align>center</wp:align>
            </wp:positionH>
            <wp:positionV relativeFrom="page">
              <wp:posOffset>5467350</wp:posOffset>
            </wp:positionV>
            <wp:extent cx="3848100" cy="371983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48100" cy="3719830"/>
                    </a:xfrm>
                    <a:prstGeom prst="rect">
                      <a:avLst/>
                    </a:prstGeom>
                  </pic:spPr>
                </pic:pic>
              </a:graphicData>
            </a:graphic>
          </wp:anchor>
        </w:drawing>
      </w:r>
      <w:r>
        <w:t xml:space="preserve">De R-ladder is een model voor de circulaire economie. </w:t>
      </w:r>
      <w:r w:rsidRPr="00A62216">
        <w:t xml:space="preserve">De R-ladder geeft de mate van circulariteit aan. De R-ladder heeft 6 </w:t>
      </w:r>
      <w:proofErr w:type="spellStart"/>
      <w:r w:rsidRPr="00A62216">
        <w:t>tredes</w:t>
      </w:r>
      <w:proofErr w:type="spellEnd"/>
      <w:r w:rsidRPr="00A62216">
        <w:t xml:space="preserve"> (R1 tot en met R6) die verschillende strategieën van circulariteit weergeven.</w:t>
      </w:r>
      <w:r w:rsidR="00597A53">
        <w:t xml:space="preserve"> Bron: </w:t>
      </w:r>
      <w:hyperlink r:id="rId9" w:history="1">
        <w:r w:rsidR="00597A53" w:rsidRPr="00597A53">
          <w:rPr>
            <w:rStyle w:val="Hyperlink"/>
          </w:rPr>
          <w:t>CBS</w:t>
        </w:r>
      </w:hyperlink>
    </w:p>
    <w:p w14:paraId="3F2961C1" w14:textId="549626FC" w:rsidR="00A62216" w:rsidRDefault="00A62216" w:rsidP="00A62216"/>
    <w:p w14:paraId="2D2999AC" w14:textId="12C93DE5" w:rsidR="00A62216" w:rsidRDefault="002A75A0" w:rsidP="002A75A0">
      <w:pPr>
        <w:pStyle w:val="Kop2"/>
      </w:pPr>
      <w:proofErr w:type="spellStart"/>
      <w:r>
        <w:lastRenderedPageBreak/>
        <w:t>Sankey</w:t>
      </w:r>
      <w:proofErr w:type="spellEnd"/>
      <w:r>
        <w:t xml:space="preserve"> diagram</w:t>
      </w:r>
    </w:p>
    <w:p w14:paraId="4D582FC4" w14:textId="7A157467" w:rsidR="002A75A0" w:rsidRDefault="002A75A0" w:rsidP="002A75A0">
      <w:r>
        <w:t>De R-ladder is gebrui</w:t>
      </w:r>
      <w:r w:rsidR="00597A53">
        <w:t xml:space="preserve">kt als sjabloon voor de opzet van een </w:t>
      </w:r>
      <w:proofErr w:type="spellStart"/>
      <w:r w:rsidR="00597A53">
        <w:t>Sankey</w:t>
      </w:r>
      <w:proofErr w:type="spellEnd"/>
      <w:r w:rsidR="00597A53">
        <w:t xml:space="preserve"> diagram om de materiaalstromen te visualiseren. Een </w:t>
      </w:r>
      <w:proofErr w:type="spellStart"/>
      <w:r w:rsidR="00597A53">
        <w:t>Sankey</w:t>
      </w:r>
      <w:proofErr w:type="spellEnd"/>
      <w:r w:rsidR="00597A53">
        <w:t xml:space="preserve"> diagram is een stroomdiagram, waarbij de breedte van een pijl, dat een materiaalstroom aangeeft, proportioneel is met de grootte van de stroming. </w:t>
      </w:r>
      <w:r w:rsidR="00033632">
        <w:t xml:space="preserve">Een dergelijk diagram kan helpen belangrijke bijdrages aan stromingen te visualiseren, het spaarpotentiaal te bepalen of inefficiënte posities in het proces vast te stellen. </w:t>
      </w:r>
    </w:p>
    <w:p w14:paraId="241F91C0" w14:textId="6A272FD0" w:rsidR="00033632" w:rsidRDefault="00033632" w:rsidP="002A75A0"/>
    <w:p w14:paraId="7C62402F" w14:textId="663DFB73" w:rsidR="00033632" w:rsidRDefault="00033632" w:rsidP="00033632">
      <w:pPr>
        <w:pStyle w:val="Kop2"/>
      </w:pPr>
      <w:r>
        <w:t xml:space="preserve">Overzichtsdiagram </w:t>
      </w:r>
    </w:p>
    <w:p w14:paraId="1CC90127" w14:textId="64A22658" w:rsidR="00033632" w:rsidRDefault="00033632" w:rsidP="00033632">
      <w:r>
        <w:t>De categorieën in het WEEE rapport komen niet direct overeen met de R-ladder, daarom zijn sommige van de getallen in onderstaande diagrammen verzonnen (van ‘Buiten gebruik’ naar ‘</w:t>
      </w:r>
      <w:proofErr w:type="spellStart"/>
      <w:r>
        <w:t>Refurbish</w:t>
      </w:r>
      <w:proofErr w:type="spellEnd"/>
      <w:r>
        <w:t>/</w:t>
      </w:r>
      <w:proofErr w:type="spellStart"/>
      <w:r>
        <w:t>Repair</w:t>
      </w:r>
      <w:proofErr w:type="spellEnd"/>
      <w:r>
        <w:t>’ en van ‘</w:t>
      </w:r>
      <w:proofErr w:type="spellStart"/>
      <w:r>
        <w:t>Refurbish</w:t>
      </w:r>
      <w:proofErr w:type="spellEnd"/>
      <w:r>
        <w:t>/</w:t>
      </w:r>
      <w:proofErr w:type="spellStart"/>
      <w:r>
        <w:t>Repair</w:t>
      </w:r>
      <w:proofErr w:type="spellEnd"/>
      <w:r>
        <w:t>’ naar ‘</w:t>
      </w:r>
      <w:proofErr w:type="spellStart"/>
      <w:r>
        <w:t>Manufacture</w:t>
      </w:r>
      <w:proofErr w:type="spellEnd"/>
      <w:r>
        <w:t xml:space="preserve">’). </w:t>
      </w:r>
    </w:p>
    <w:p w14:paraId="543711AB" w14:textId="7F5667B6" w:rsidR="00033632" w:rsidRDefault="00F722CF" w:rsidP="00033632">
      <w:r>
        <w:rPr>
          <w:noProof/>
        </w:rPr>
        <mc:AlternateContent>
          <mc:Choice Requires="wps">
            <w:drawing>
              <wp:anchor distT="0" distB="0" distL="114300" distR="114300" simplePos="0" relativeHeight="251663360" behindDoc="0" locked="0" layoutInCell="1" allowOverlap="1" wp14:anchorId="1181B6D6" wp14:editId="108D6DB6">
                <wp:simplePos x="0" y="0"/>
                <wp:positionH relativeFrom="column">
                  <wp:posOffset>-375285</wp:posOffset>
                </wp:positionH>
                <wp:positionV relativeFrom="paragraph">
                  <wp:posOffset>3562350</wp:posOffset>
                </wp:positionV>
                <wp:extent cx="629475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6294755" cy="635"/>
                        </a:xfrm>
                        <a:prstGeom prst="rect">
                          <a:avLst/>
                        </a:prstGeom>
                        <a:solidFill>
                          <a:prstClr val="white"/>
                        </a:solidFill>
                        <a:ln>
                          <a:noFill/>
                        </a:ln>
                      </wps:spPr>
                      <wps:txbx>
                        <w:txbxContent>
                          <w:p w14:paraId="3FF78471" w14:textId="34864167" w:rsidR="00F722CF" w:rsidRPr="00CE363C" w:rsidRDefault="00F722CF" w:rsidP="00F722CF">
                            <w:pPr>
                              <w:pStyle w:val="Caption"/>
                              <w:rPr>
                                <w:noProof/>
                                <w:color w:val="000000"/>
                                <w:sz w:val="20"/>
                                <w:szCs w:val="20"/>
                              </w:rPr>
                            </w:pPr>
                            <w:r>
                              <w:t xml:space="preserve">Figuur </w:t>
                            </w:r>
                            <w:fldSimple w:instr=" SEQ Figuur \* ARABIC ">
                              <w:r w:rsidR="00573130">
                                <w:rPr>
                                  <w:noProof/>
                                </w:rPr>
                                <w:t>2</w:t>
                              </w:r>
                            </w:fldSimple>
                            <w:r>
                              <w:t xml:space="preserve">: Visualisatie materiaalstromen grondstoffen zonnepanelen.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1B6D6" id="Text Box 18" o:spid="_x0000_s1027" type="#_x0000_t202" style="position:absolute;margin-left:-29.55pt;margin-top:280.5pt;width:495.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yJGQIAAD8EAAAOAAAAZHJzL2Uyb0RvYy54bWysU8Fu2zAMvQ/YPwi6L06yJduCOEWWIsOA&#10;oi2QDj0rshwLkEWNUmJnXz9KtpOu22nYRaZJihTfe1zetLVhJ4Veg835ZDTmTFkJhbaHnH9/2r77&#10;xJkPwhbCgFU5PyvPb1Zv3ywbt1BTqMAUChkVsX7RuJxXIbhFlnlZqVr4EThlKVgC1iLQLx6yAkVD&#10;1WuTTcfjedYAFg5BKu/Je9sF+SrVL0slw0NZehWYyTm9LaQT07mPZ7ZaisUBhau07J8h/uEVtdCW&#10;ml5K3Yog2BH1H6VqLRE8lGEkoc6gLLVUaQaaZjJ+Nc2uEk6lWQgc7y4w+f9XVt6fdu4RWWi/QEsE&#10;RkAa5xeenHGetsQ6fumljOIE4fkCm2oDk+ScTz9/+DibcSYpNn8/izWy61WHPnxVULNo5ByJkwSV&#10;ON350KUOKbGTB6OLrTYm/sTAxiA7CeKvqXRQffHfsoyNuRbira5g9GTXOaIV2n3LdPFixj0UZxod&#10;oVOFd3Krqd+d8OFRIMmApiVphwc6SgNNzqG3OKsAf/7NH/OJHYpy1pCscu5/HAUqzsw3S7xFDQ4G&#10;DsZ+MOyx3gBNOqGlcTKZdAGDGcwSoX4mxa9jFwoJK6lXzsNgbkInbtoYqdbrlERKcyLc2Z2TsfSA&#10;61P7LND1rAQi8x4GwYnFK3K63ESPWx8DIZ2Yi7h2KPZwk0oT9/1GxTV4+Z+yrnu/+gUAAP//AwBQ&#10;SwMEFAAGAAgAAAAhAC3ylg7iAAAACwEAAA8AAABkcnMvZG93bnJldi54bWxMj7FOwzAQhnck3sE6&#10;JBbUOknbiIY4VVXBAEtF6MLmxtc4ENuR7bTh7TlYYLy7T/99f7mZTM/O6EPnrIB0ngBD2zjV2VbA&#10;4e1pdg8sRGmV7J1FAV8YYFNdX5WyUO5iX/Fcx5ZRiA2FFKBjHArOQ6PRyDB3A1q6nZw3MtLoW668&#10;vFC46XmWJDk3srP0QcsBdxqbz3o0AvbL972+G0+PL9vlwj8fxl3+0dZC3N5M2wdgEaf4B8OPPqlD&#10;RU5HN1oVWC9gtlqnhApY5SmVImK9yDJgx99NCrwq+f8O1TcAAAD//wMAUEsBAi0AFAAGAAgAAAAh&#10;ALaDOJL+AAAA4QEAABMAAAAAAAAAAAAAAAAAAAAAAFtDb250ZW50X1R5cGVzXS54bWxQSwECLQAU&#10;AAYACAAAACEAOP0h/9YAAACUAQAACwAAAAAAAAAAAAAAAAAvAQAAX3JlbHMvLnJlbHNQSwECLQAU&#10;AAYACAAAACEA3GvsiRkCAAA/BAAADgAAAAAAAAAAAAAAAAAuAgAAZHJzL2Uyb0RvYy54bWxQSwEC&#10;LQAUAAYACAAAACEALfKWDuIAAAALAQAADwAAAAAAAAAAAAAAAABzBAAAZHJzL2Rvd25yZXYueG1s&#10;UEsFBgAAAAAEAAQA8wAAAIIFAAAAAA==&#10;" stroked="f">
                <v:textbox style="mso-fit-shape-to-text:t" inset="0,0,0,0">
                  <w:txbxContent>
                    <w:p w14:paraId="3FF78471" w14:textId="34864167" w:rsidR="00F722CF" w:rsidRPr="00CE363C" w:rsidRDefault="00F722CF" w:rsidP="00F722CF">
                      <w:pPr>
                        <w:pStyle w:val="Caption"/>
                        <w:rPr>
                          <w:noProof/>
                          <w:color w:val="000000"/>
                          <w:sz w:val="20"/>
                          <w:szCs w:val="20"/>
                        </w:rPr>
                      </w:pPr>
                      <w:r>
                        <w:t xml:space="preserve">Figuur </w:t>
                      </w:r>
                      <w:fldSimple w:instr=" SEQ Figuur \* ARABIC ">
                        <w:r w:rsidR="00573130">
                          <w:rPr>
                            <w:noProof/>
                          </w:rPr>
                          <w:t>2</w:t>
                        </w:r>
                      </w:fldSimple>
                      <w:r>
                        <w:t xml:space="preserve">: Visualisatie materiaalstromen grondstoffen zonnepanelen. </w:t>
                      </w:r>
                    </w:p>
                  </w:txbxContent>
                </v:textbox>
                <w10:wrap type="topAndBottom"/>
              </v:shape>
            </w:pict>
          </mc:Fallback>
        </mc:AlternateContent>
      </w:r>
      <w:r>
        <w:rPr>
          <w:noProof/>
        </w:rPr>
        <w:drawing>
          <wp:anchor distT="0" distB="0" distL="114300" distR="114300" simplePos="0" relativeHeight="251661312" behindDoc="0" locked="0" layoutInCell="1" allowOverlap="1" wp14:anchorId="50B48749" wp14:editId="75BD6D76">
            <wp:simplePos x="0" y="0"/>
            <wp:positionH relativeFrom="page">
              <wp:align>center</wp:align>
            </wp:positionH>
            <wp:positionV relativeFrom="page">
              <wp:posOffset>4324350</wp:posOffset>
            </wp:positionV>
            <wp:extent cx="6294755" cy="33242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94755" cy="3324225"/>
                    </a:xfrm>
                    <a:prstGeom prst="rect">
                      <a:avLst/>
                    </a:prstGeom>
                  </pic:spPr>
                </pic:pic>
              </a:graphicData>
            </a:graphic>
          </wp:anchor>
        </w:drawing>
      </w:r>
    </w:p>
    <w:p w14:paraId="1739EE0D" w14:textId="77777777" w:rsidR="00F722CF" w:rsidRDefault="00F722CF" w:rsidP="00033632">
      <w:pPr>
        <w:rPr>
          <w:rFonts w:ascii="Helvetica" w:hAnsi="Helvetica" w:cs="Helvetica"/>
          <w:sz w:val="21"/>
          <w:szCs w:val="21"/>
          <w:shd w:val="clear" w:color="auto" w:fill="FFFFFF"/>
        </w:rPr>
      </w:pPr>
    </w:p>
    <w:p w14:paraId="32B7BA1C" w14:textId="77777777" w:rsidR="00F722CF" w:rsidRDefault="00F722CF" w:rsidP="00033632">
      <w:pPr>
        <w:rPr>
          <w:rFonts w:ascii="Helvetica" w:hAnsi="Helvetica" w:cs="Helvetica"/>
          <w:sz w:val="21"/>
          <w:szCs w:val="21"/>
          <w:shd w:val="clear" w:color="auto" w:fill="FFFFFF"/>
        </w:rPr>
      </w:pPr>
    </w:p>
    <w:p w14:paraId="32CDBF74" w14:textId="77777777" w:rsidR="00F722CF" w:rsidRDefault="00F722CF" w:rsidP="00033632">
      <w:pPr>
        <w:rPr>
          <w:rFonts w:ascii="Helvetica" w:hAnsi="Helvetica" w:cs="Helvetica"/>
          <w:sz w:val="21"/>
          <w:szCs w:val="21"/>
          <w:shd w:val="clear" w:color="auto" w:fill="FFFFFF"/>
        </w:rPr>
      </w:pPr>
    </w:p>
    <w:p w14:paraId="3D808937" w14:textId="77777777" w:rsidR="00F722CF" w:rsidRDefault="00F722CF" w:rsidP="00033632">
      <w:pPr>
        <w:rPr>
          <w:rFonts w:ascii="Helvetica" w:hAnsi="Helvetica" w:cs="Helvetica"/>
          <w:sz w:val="21"/>
          <w:szCs w:val="21"/>
          <w:shd w:val="clear" w:color="auto" w:fill="FFFFFF"/>
        </w:rPr>
      </w:pPr>
    </w:p>
    <w:p w14:paraId="7B27A0C0" w14:textId="77777777" w:rsidR="00F722CF" w:rsidRDefault="00F722CF" w:rsidP="00033632">
      <w:pPr>
        <w:rPr>
          <w:rFonts w:ascii="Helvetica" w:hAnsi="Helvetica" w:cs="Helvetica"/>
          <w:sz w:val="21"/>
          <w:szCs w:val="21"/>
          <w:shd w:val="clear" w:color="auto" w:fill="FFFFFF"/>
        </w:rPr>
      </w:pPr>
    </w:p>
    <w:p w14:paraId="7C3AFD07" w14:textId="77777777" w:rsidR="00F722CF" w:rsidRDefault="00F722CF" w:rsidP="00033632">
      <w:pPr>
        <w:rPr>
          <w:rFonts w:ascii="Helvetica" w:hAnsi="Helvetica" w:cs="Helvetica"/>
          <w:sz w:val="21"/>
          <w:szCs w:val="21"/>
          <w:shd w:val="clear" w:color="auto" w:fill="FFFFFF"/>
        </w:rPr>
      </w:pPr>
    </w:p>
    <w:p w14:paraId="5DC3E1F7" w14:textId="77777777" w:rsidR="00F722CF" w:rsidRDefault="00F722CF" w:rsidP="00033632">
      <w:pPr>
        <w:rPr>
          <w:rFonts w:ascii="Helvetica" w:hAnsi="Helvetica" w:cs="Helvetica"/>
          <w:sz w:val="21"/>
          <w:szCs w:val="21"/>
          <w:shd w:val="clear" w:color="auto" w:fill="FFFFFF"/>
        </w:rPr>
      </w:pPr>
    </w:p>
    <w:p w14:paraId="7F219742" w14:textId="77777777" w:rsidR="00F722CF" w:rsidRDefault="00F722CF" w:rsidP="00033632">
      <w:pPr>
        <w:rPr>
          <w:rFonts w:ascii="Helvetica" w:hAnsi="Helvetica" w:cs="Helvetica"/>
          <w:sz w:val="21"/>
          <w:szCs w:val="21"/>
          <w:shd w:val="clear" w:color="auto" w:fill="FFFFFF"/>
        </w:rPr>
      </w:pPr>
    </w:p>
    <w:p w14:paraId="1E08E59E" w14:textId="77777777" w:rsidR="00F722CF" w:rsidRDefault="00F722CF" w:rsidP="00033632">
      <w:pPr>
        <w:rPr>
          <w:rFonts w:ascii="Helvetica" w:hAnsi="Helvetica" w:cs="Helvetica"/>
          <w:sz w:val="21"/>
          <w:szCs w:val="21"/>
          <w:shd w:val="clear" w:color="auto" w:fill="FFFFFF"/>
        </w:rPr>
      </w:pPr>
    </w:p>
    <w:p w14:paraId="603BDE54" w14:textId="77777777" w:rsidR="00F722CF" w:rsidRDefault="00F722CF" w:rsidP="00033632">
      <w:pPr>
        <w:rPr>
          <w:rFonts w:ascii="Helvetica" w:hAnsi="Helvetica" w:cs="Helvetica"/>
          <w:sz w:val="21"/>
          <w:szCs w:val="21"/>
          <w:shd w:val="clear" w:color="auto" w:fill="FFFFFF"/>
        </w:rPr>
      </w:pPr>
    </w:p>
    <w:p w14:paraId="1F6F00C2" w14:textId="77777777" w:rsidR="00F722CF" w:rsidRDefault="00F722CF" w:rsidP="00033632">
      <w:pPr>
        <w:rPr>
          <w:rFonts w:ascii="Helvetica" w:hAnsi="Helvetica" w:cs="Helvetica"/>
          <w:sz w:val="21"/>
          <w:szCs w:val="21"/>
          <w:shd w:val="clear" w:color="auto" w:fill="FFFFFF"/>
        </w:rPr>
      </w:pPr>
    </w:p>
    <w:p w14:paraId="27D0702A" w14:textId="18C734E0" w:rsidR="00033632" w:rsidRDefault="00F722CF" w:rsidP="00033632">
      <w:pPr>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 xml:space="preserve">Als een gebruiker de muis op een stroom of knoop houdt, verschijnt er een zogenaamde </w:t>
      </w:r>
      <w:proofErr w:type="spellStart"/>
      <w:r>
        <w:rPr>
          <w:rFonts w:ascii="Helvetica" w:hAnsi="Helvetica" w:cs="Helvetica"/>
          <w:sz w:val="21"/>
          <w:szCs w:val="21"/>
          <w:shd w:val="clear" w:color="auto" w:fill="FFFFFF"/>
        </w:rPr>
        <w:t>hoverlabel</w:t>
      </w:r>
      <w:proofErr w:type="spellEnd"/>
      <w:r>
        <w:rPr>
          <w:rFonts w:ascii="Helvetica" w:hAnsi="Helvetica" w:cs="Helvetica"/>
          <w:sz w:val="21"/>
          <w:szCs w:val="21"/>
          <w:shd w:val="clear" w:color="auto" w:fill="FFFFFF"/>
        </w:rPr>
        <w:t>, waar de hoeveelheid materiaal in tonnen per jaar wordt getoond en de bron van de data.</w:t>
      </w:r>
    </w:p>
    <w:p w14:paraId="6279F127" w14:textId="65B0C7F1" w:rsidR="00F722CF" w:rsidRDefault="00F722CF" w:rsidP="00033632">
      <w:pPr>
        <w:rPr>
          <w:rFonts w:ascii="Helvetica" w:hAnsi="Helvetica" w:cs="Helvetica"/>
          <w:sz w:val="21"/>
          <w:szCs w:val="21"/>
          <w:shd w:val="clear" w:color="auto" w:fill="FFFFFF"/>
        </w:rPr>
      </w:pPr>
      <w:r>
        <w:rPr>
          <w:noProof/>
        </w:rPr>
        <mc:AlternateContent>
          <mc:Choice Requires="wps">
            <w:drawing>
              <wp:anchor distT="0" distB="0" distL="114300" distR="114300" simplePos="0" relativeHeight="251669504" behindDoc="0" locked="0" layoutInCell="1" allowOverlap="1" wp14:anchorId="5761C91D" wp14:editId="0D35869C">
                <wp:simplePos x="0" y="0"/>
                <wp:positionH relativeFrom="column">
                  <wp:posOffset>2945130</wp:posOffset>
                </wp:positionH>
                <wp:positionV relativeFrom="paragraph">
                  <wp:posOffset>2145030</wp:posOffset>
                </wp:positionV>
                <wp:extent cx="2667000" cy="635"/>
                <wp:effectExtent l="0" t="0" r="0" b="635"/>
                <wp:wrapTopAndBottom/>
                <wp:docPr id="22" name="Text Box 22"/>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14:paraId="1D9BE2F5" w14:textId="035C040F" w:rsidR="00F722CF" w:rsidRPr="00DF382A" w:rsidRDefault="00F722CF" w:rsidP="00F722CF">
                            <w:pPr>
                              <w:pStyle w:val="Caption"/>
                              <w:rPr>
                                <w:noProof/>
                                <w:color w:val="000000"/>
                                <w:sz w:val="20"/>
                                <w:szCs w:val="20"/>
                              </w:rPr>
                            </w:pPr>
                            <w:r>
                              <w:t xml:space="preserve">Figuur </w:t>
                            </w:r>
                            <w:r w:rsidR="00AD451B">
                              <w:t>4</w:t>
                            </w:r>
                            <w:r>
                              <w:t>: Hoverlabel bij een stroom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1C91D" id="Text Box 22" o:spid="_x0000_s1028" type="#_x0000_t202" style="position:absolute;margin-left:231.9pt;margin-top:168.9pt;width:210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FaGAIAAD8EAAAOAAAAZHJzL2Uyb0RvYy54bWysU02P0zAQvSPxHyzfadIiCoqarkpXRUjV&#10;7kpdtGfXcRpLjseM3Sbl1zN2mhYWToiLM/GM5+O9N4u7vjXspNBrsCWfTnLOlJVQaXso+bfnzbtP&#10;nPkgbCUMWFXys/L8bvn2zaJzhZpBA6ZSyCiJ9UXnSt6E4Ios87JRrfATcMqSswZsRaBfPGQVio6y&#10;tyab5fk86wArhyCV93R7Pzj5MuWvayXDY117FZgpOfUW0onp3MczWy5EcUDhGi0vbYh/6KIV2lLR&#10;a6p7EQQ7ov4jVaslgoc6TCS0GdS1lirNQNNM81fT7BrhVJqFwPHuCpP/f2nlw2nnnpCF/jP0RGAE&#10;pHO+8HQZ5+lrbOOXOmXkJwjPV9hUH5iky9l8/jHPySXJN3//IebIbk8d+vBFQcuiUXIkThJU4rT1&#10;YQgdQ2IlD0ZXG21M/ImOtUF2EsRf1+igLsl/izI2xlqIr4aE8Sa7zRGt0O97pitqd5xxD9WZRkcY&#10;VOGd3GiqtxU+PAkkGdBIJO3wSEdtoCs5XCzOGsAff7uP8cQOeTnrSFYl99+PAhVn5qsl3qIGRwNH&#10;Yz8a9tiugSad0tI4mUx6gMGMZo3QvpDiV7EKuYSVVKvkYTTXYRA3bYxUq1UKIqU5EbZ252RMPeL6&#10;3L8IdBdWApH5AKPgRPGKnCE20eNWx0BIJ+YirgOKF7hJpYn7y0bFNfj1P0Xd9n75EwAA//8DAFBL&#10;AwQUAAYACAAAACEA9/mLNuAAAAALAQAADwAAAGRycy9kb3ducmV2LnhtbEyPMU/DMBCFdyT+g3VI&#10;LIg6kCiEEKeqKhhgqQhd2NzYjQPxObKdNvx7rl1gu3vv6d131XK2AztoH3qHAu4WCTCNrVM9dgK2&#10;Hy+3BbAQJSo5ONQCfnSAZX15UclSuSO+60MTO0YlGEopwMQ4lpyH1mgrw8KNGsnbO29lpNV3XHl5&#10;pHI78PskybmVPdIFI0e9Nrr9biYrYJN9bszNtH9+W2Wpf91O6/yra4S4vppXT8CinuNfGE74hA41&#10;Me3chCqwQUCWp4QeBaTpAw2UKIqTsjsrj8Driv//of4FAAD//wMAUEsBAi0AFAAGAAgAAAAhALaD&#10;OJL+AAAA4QEAABMAAAAAAAAAAAAAAAAAAAAAAFtDb250ZW50X1R5cGVzXS54bWxQSwECLQAUAAYA&#10;CAAAACEAOP0h/9YAAACUAQAACwAAAAAAAAAAAAAAAAAvAQAAX3JlbHMvLnJlbHNQSwECLQAUAAYA&#10;CAAAACEAwTlhWhgCAAA/BAAADgAAAAAAAAAAAAAAAAAuAgAAZHJzL2Uyb0RvYy54bWxQSwECLQAU&#10;AAYACAAAACEA9/mLNuAAAAALAQAADwAAAAAAAAAAAAAAAAByBAAAZHJzL2Rvd25yZXYueG1sUEsF&#10;BgAAAAAEAAQA8wAAAH8FAAAAAA==&#10;" stroked="f">
                <v:textbox style="mso-fit-shape-to-text:t" inset="0,0,0,0">
                  <w:txbxContent>
                    <w:p w14:paraId="1D9BE2F5" w14:textId="035C040F" w:rsidR="00F722CF" w:rsidRPr="00DF382A" w:rsidRDefault="00F722CF" w:rsidP="00F722CF">
                      <w:pPr>
                        <w:pStyle w:val="Caption"/>
                        <w:rPr>
                          <w:noProof/>
                          <w:color w:val="000000"/>
                          <w:sz w:val="20"/>
                          <w:szCs w:val="20"/>
                        </w:rPr>
                      </w:pPr>
                      <w:r>
                        <w:t xml:space="preserve">Figuur </w:t>
                      </w:r>
                      <w:r w:rsidR="00AD451B">
                        <w:t>4</w:t>
                      </w:r>
                      <w:r>
                        <w:t>: Hoverlabel bij een stroom</w:t>
                      </w:r>
                    </w:p>
                  </w:txbxContent>
                </v:textbox>
                <w10:wrap type="topAndBottom"/>
              </v:shape>
            </w:pict>
          </mc:Fallback>
        </mc:AlternateContent>
      </w:r>
      <w:r>
        <w:rPr>
          <w:noProof/>
        </w:rPr>
        <w:drawing>
          <wp:anchor distT="0" distB="0" distL="114300" distR="114300" simplePos="0" relativeHeight="251667456" behindDoc="0" locked="0" layoutInCell="1" allowOverlap="1" wp14:anchorId="4179A566" wp14:editId="49B2AEF2">
            <wp:simplePos x="0" y="0"/>
            <wp:positionH relativeFrom="column">
              <wp:posOffset>3011805</wp:posOffset>
            </wp:positionH>
            <wp:positionV relativeFrom="page">
              <wp:posOffset>2657475</wp:posOffset>
            </wp:positionV>
            <wp:extent cx="2667000" cy="14668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466850"/>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5D1A333F" wp14:editId="5BAA3890">
                <wp:simplePos x="0" y="0"/>
                <wp:positionH relativeFrom="column">
                  <wp:posOffset>0</wp:posOffset>
                </wp:positionH>
                <wp:positionV relativeFrom="paragraph">
                  <wp:posOffset>2154555</wp:posOffset>
                </wp:positionV>
                <wp:extent cx="24955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679B136C" w14:textId="6CE7CA7D" w:rsidR="00F722CF" w:rsidRPr="00EE61D9" w:rsidRDefault="00F722CF" w:rsidP="00F722CF">
                            <w:pPr>
                              <w:pStyle w:val="Caption"/>
                              <w:rPr>
                                <w:noProof/>
                                <w:color w:val="000000"/>
                                <w:sz w:val="20"/>
                                <w:szCs w:val="20"/>
                              </w:rPr>
                            </w:pPr>
                            <w:r>
                              <w:t xml:space="preserve">Figuur </w:t>
                            </w:r>
                            <w:r w:rsidR="00AD451B">
                              <w:t>3</w:t>
                            </w:r>
                            <w:r>
                              <w:t>: Hove</w:t>
                            </w:r>
                            <w:r w:rsidR="00AD451B">
                              <w:t>r</w:t>
                            </w:r>
                            <w:r>
                              <w:t>label bij een knoop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1A333F" id="Text Box 20" o:spid="_x0000_s1029" type="#_x0000_t202" style="position:absolute;margin-left:0;margin-top:169.65pt;width:19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oZGgIAAD8EAAAOAAAAZHJzL2Uyb0RvYy54bWysU8Fu2zAMvQ/YPwi6L07SpV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zTj3ez2YxCkmK3N7N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340yG3QAAAAgBAAAPAAAAZHJzL2Rvd25yZXYueG1sTI8xT8MwEIV3JP6D&#10;dUgsiDqQqIIQp6oqGGCpCF3Y3PgaB+JzZDtt+PccLDCd7r3Tu+9Vq9kN4ogh9p4U3CwyEEitNz11&#10;CnZvT9d3IGLSZPTgCRV8YYRVfX5W6dL4E73isUmd4BCKpVZgUxpLKWNr0em48CMSewcfnE68hk6a&#10;oE8c7gZ5m2VL6XRP/MHqETcW289mcgq2xfvWXk2Hx5d1kYfn3bRZfnSNUpcX8/oBRMI5/R3DDz6j&#10;Q81Mez+RiWJQwEWSgjy/z0GwzZOV/a9SgKwr+b9A/Q0AAP//AwBQSwECLQAUAAYACAAAACEAtoM4&#10;kv4AAADhAQAAEwAAAAAAAAAAAAAAAAAAAAAAW0NvbnRlbnRfVHlwZXNdLnhtbFBLAQItABQABgAI&#10;AAAAIQA4/SH/1gAAAJQBAAALAAAAAAAAAAAAAAAAAC8BAABfcmVscy8ucmVsc1BLAQItABQABgAI&#10;AAAAIQDFSYoZGgIAAD8EAAAOAAAAAAAAAAAAAAAAAC4CAABkcnMvZTJvRG9jLnhtbFBLAQItABQA&#10;BgAIAAAAIQB340yG3QAAAAgBAAAPAAAAAAAAAAAAAAAAAHQEAABkcnMvZG93bnJldi54bWxQSwUG&#10;AAAAAAQABADzAAAAfgUAAAAA&#10;" stroked="f">
                <v:textbox style="mso-fit-shape-to-text:t" inset="0,0,0,0">
                  <w:txbxContent>
                    <w:p w14:paraId="679B136C" w14:textId="6CE7CA7D" w:rsidR="00F722CF" w:rsidRPr="00EE61D9" w:rsidRDefault="00F722CF" w:rsidP="00F722CF">
                      <w:pPr>
                        <w:pStyle w:val="Caption"/>
                        <w:rPr>
                          <w:noProof/>
                          <w:color w:val="000000"/>
                          <w:sz w:val="20"/>
                          <w:szCs w:val="20"/>
                        </w:rPr>
                      </w:pPr>
                      <w:r>
                        <w:t xml:space="preserve">Figuur </w:t>
                      </w:r>
                      <w:r w:rsidR="00AD451B">
                        <w:t>3</w:t>
                      </w:r>
                      <w:r>
                        <w:t>: Hove</w:t>
                      </w:r>
                      <w:r w:rsidR="00AD451B">
                        <w:t>r</w:t>
                      </w:r>
                      <w:r>
                        <w:t>label bij een knoop</w:t>
                      </w:r>
                    </w:p>
                  </w:txbxContent>
                </v:textbox>
                <w10:wrap type="topAndBottom"/>
              </v:shape>
            </w:pict>
          </mc:Fallback>
        </mc:AlternateContent>
      </w:r>
      <w:r>
        <w:rPr>
          <w:noProof/>
        </w:rPr>
        <w:drawing>
          <wp:anchor distT="0" distB="0" distL="114300" distR="114300" simplePos="0" relativeHeight="251664384" behindDoc="0" locked="0" layoutInCell="1" allowOverlap="1" wp14:anchorId="30BD166C" wp14:editId="417DCB20">
            <wp:simplePos x="0" y="0"/>
            <wp:positionH relativeFrom="margin">
              <wp:align>left</wp:align>
            </wp:positionH>
            <wp:positionV relativeFrom="page">
              <wp:posOffset>2581275</wp:posOffset>
            </wp:positionV>
            <wp:extent cx="2495550" cy="18478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5550" cy="1847850"/>
                    </a:xfrm>
                    <a:prstGeom prst="rect">
                      <a:avLst/>
                    </a:prstGeom>
                    <a:noFill/>
                    <a:ln>
                      <a:noFill/>
                    </a:ln>
                  </pic:spPr>
                </pic:pic>
              </a:graphicData>
            </a:graphic>
          </wp:anchor>
        </w:drawing>
      </w:r>
    </w:p>
    <w:p w14:paraId="60A10DDE" w14:textId="72BBE5E9" w:rsidR="00F722CF" w:rsidRDefault="00AD451B" w:rsidP="00AD451B">
      <w:pPr>
        <w:pStyle w:val="Kop2"/>
      </w:pPr>
      <w:r>
        <w:t>Scenariodiagram</w:t>
      </w:r>
    </w:p>
    <w:p w14:paraId="2D701687" w14:textId="74FF0B25" w:rsidR="00AD451B" w:rsidRDefault="00573130" w:rsidP="00AD451B">
      <w:r>
        <w:rPr>
          <w:noProof/>
        </w:rPr>
        <mc:AlternateContent>
          <mc:Choice Requires="wps">
            <w:drawing>
              <wp:anchor distT="0" distB="0" distL="114300" distR="114300" simplePos="0" relativeHeight="251675648" behindDoc="0" locked="0" layoutInCell="1" allowOverlap="1" wp14:anchorId="775B6F11" wp14:editId="705604B5">
                <wp:simplePos x="0" y="0"/>
                <wp:positionH relativeFrom="column">
                  <wp:posOffset>-313690</wp:posOffset>
                </wp:positionH>
                <wp:positionV relativeFrom="paragraph">
                  <wp:posOffset>4153535</wp:posOffset>
                </wp:positionV>
                <wp:extent cx="616458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6164580" cy="635"/>
                        </a:xfrm>
                        <a:prstGeom prst="rect">
                          <a:avLst/>
                        </a:prstGeom>
                        <a:solidFill>
                          <a:prstClr val="white"/>
                        </a:solidFill>
                        <a:ln>
                          <a:noFill/>
                        </a:ln>
                      </wps:spPr>
                      <wps:txbx>
                        <w:txbxContent>
                          <w:p w14:paraId="59C583B5" w14:textId="02FCA36A" w:rsidR="00573130" w:rsidRPr="004C5FA4" w:rsidRDefault="00573130" w:rsidP="00573130">
                            <w:pPr>
                              <w:pStyle w:val="Caption"/>
                              <w:rPr>
                                <w:noProof/>
                                <w:color w:val="000000"/>
                                <w:sz w:val="20"/>
                                <w:szCs w:val="20"/>
                              </w:rPr>
                            </w:pPr>
                            <w:r>
                              <w:t>Figuur 5: Diagram om de effecten van bepaalde invloeden op materiaalstromen te tonen.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5B6F11" id="Text Box 26" o:spid="_x0000_s1030" type="#_x0000_t202" style="position:absolute;margin-left:-24.7pt;margin-top:327.05pt;width:485.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9TjGgIAAD8EAAAOAAAAZHJzL2Uyb0RvYy54bWysU8Fu2zAMvQ/YPwi6L066NiiMOEWWIsOA&#10;oC2QDj0rshwLkEWNUmJ3Xz9KtpOu22nYRaZJihTfe1zcdY1hJ4Vegy34bDLlTFkJpbaHgn9/3ny6&#10;5cwHYUthwKqCvyrP75YfPyxal6srqMGUChkVsT5vXcHrEFyeZV7WqhF+Ak5ZClaAjQj0i4esRNFS&#10;9cZkV9PpPGsBS4cglffkve+DfJnqV5WS4bGqvArMFJzeFtKJ6dzHM1suRH5A4Woth2eIf3hFI7Sl&#10;pudS9yIIdkT9R6lGSwQPVZhIaDKoKi1VmoGmmU3fTbOrhVNpFgLHuzNM/v+VlQ+nnXtCFrov0BGB&#10;EZDW+dyTM87TVdjEL72UUZwgfD3DprrAJDnns/n1zS2FJMXmn29ijexy1aEPXxU0LBoFR+IkQSVO&#10;Wx/61DEldvJgdLnRxsSfGFgbZCdB/LW1Dmoo/luWsTHXQrzVF4ye7DJHtEK375guC349zriH8pVG&#10;R+hV4Z3caOq3FT48CSQZ0Egk7fBIR2WgLTgMFmc14M+/+WM+sUNRzlqSVcH9j6NAxZn5Zom3qMHR&#10;wNHYj4Y9NmugSWe0NE4mky5gMKNZITQvpPhV7EIhYSX1KngYzXXoxU0bI9VqlZJIaU6Erd05GUuP&#10;uD53LwLdwEogMh9gFJzI35HT5yZ63OoYCOnEXMS1R3GAm1SauB82Kq7B2/+Uddn75S8AAAD//wMA&#10;UEsDBBQABgAIAAAAIQCVqTiR4QAAAAsBAAAPAAAAZHJzL2Rvd25yZXYueG1sTI+xTsMwEIZ3JN7B&#10;OiQW1DoJIaIhTlVVMMBSEbqwufE1DsR2ZDtteHsOFhjvv0//fVetZzOwE/rQOysgXSbA0LZO9bYT&#10;sH97WtwDC1FaJQdnUcAXBljXlxeVLJU721c8NbFjVGJDKQXoGMeS89BqNDIs3YiWdkfnjYw0+o4r&#10;L89UbgaeJUnBjewtXdByxK3G9rOZjIBd/r7TN9Px8WWT3/rn/bQtPrpGiOurefMALOIc/2D40Sd1&#10;qMnp4CarAhsELPJVTqiA4i5PgRGxylJKDr9JBryu+P8f6m8AAAD//wMAUEsBAi0AFAAGAAgAAAAh&#10;ALaDOJL+AAAA4QEAABMAAAAAAAAAAAAAAAAAAAAAAFtDb250ZW50X1R5cGVzXS54bWxQSwECLQAU&#10;AAYACAAAACEAOP0h/9YAAACUAQAACwAAAAAAAAAAAAAAAAAvAQAAX3JlbHMvLnJlbHNQSwECLQAU&#10;AAYACAAAACEAdnPU4xoCAAA/BAAADgAAAAAAAAAAAAAAAAAuAgAAZHJzL2Uyb0RvYy54bWxQSwEC&#10;LQAUAAYACAAAACEAlak4keEAAAALAQAADwAAAAAAAAAAAAAAAAB0BAAAZHJzL2Rvd25yZXYueG1s&#10;UEsFBgAAAAAEAAQA8wAAAIIFAAAAAA==&#10;" stroked="f">
                <v:textbox style="mso-fit-shape-to-text:t" inset="0,0,0,0">
                  <w:txbxContent>
                    <w:p w14:paraId="59C583B5" w14:textId="02FCA36A" w:rsidR="00573130" w:rsidRPr="004C5FA4" w:rsidRDefault="00573130" w:rsidP="00573130">
                      <w:pPr>
                        <w:pStyle w:val="Caption"/>
                        <w:rPr>
                          <w:noProof/>
                          <w:color w:val="000000"/>
                          <w:sz w:val="20"/>
                          <w:szCs w:val="20"/>
                        </w:rPr>
                      </w:pPr>
                      <w:r>
                        <w:t>Figuur 5: Diagram om de effecten van bepaalde invloeden op materiaalstromen te tonen.</w:t>
                      </w:r>
                    </w:p>
                  </w:txbxContent>
                </v:textbox>
                <w10:wrap type="topAndBottom"/>
              </v:shape>
            </w:pict>
          </mc:Fallback>
        </mc:AlternateContent>
      </w:r>
      <w:r w:rsidR="00AD451B">
        <w:rPr>
          <w:noProof/>
        </w:rPr>
        <w:drawing>
          <wp:anchor distT="0" distB="0" distL="114300" distR="114300" simplePos="0" relativeHeight="251670528" behindDoc="0" locked="0" layoutInCell="1" allowOverlap="1" wp14:anchorId="53902AF5" wp14:editId="6F02B969">
            <wp:simplePos x="0" y="0"/>
            <wp:positionH relativeFrom="page">
              <wp:align>center</wp:align>
            </wp:positionH>
            <wp:positionV relativeFrom="page">
              <wp:posOffset>5991225</wp:posOffset>
            </wp:positionV>
            <wp:extent cx="6164828" cy="3086100"/>
            <wp:effectExtent l="0" t="0" r="762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64828" cy="3086100"/>
                    </a:xfrm>
                    <a:prstGeom prst="rect">
                      <a:avLst/>
                    </a:prstGeom>
                  </pic:spPr>
                </pic:pic>
              </a:graphicData>
            </a:graphic>
            <wp14:sizeRelH relativeFrom="margin">
              <wp14:pctWidth>0</wp14:pctWidth>
            </wp14:sizeRelH>
            <wp14:sizeRelV relativeFrom="margin">
              <wp14:pctHeight>0</wp14:pctHeight>
            </wp14:sizeRelV>
          </wp:anchor>
        </w:drawing>
      </w:r>
      <w:r w:rsidR="00AD451B">
        <w:t xml:space="preserve">Behalve een overzicht van de materiaalstromen, kan een </w:t>
      </w:r>
      <w:proofErr w:type="spellStart"/>
      <w:r w:rsidR="00AD451B">
        <w:t>Sankey</w:t>
      </w:r>
      <w:proofErr w:type="spellEnd"/>
      <w:r w:rsidR="00AD451B">
        <w:t xml:space="preserve"> diagram ook gebruikt worden om de effecten van bepaalde invloeden te tonen. In onderstaand diagram zijn bijvoorbeeld de invloeden ‘Prijs’, ‘Opbrengst’ en ‘Levensduur’ toegevoegd. Deze beïnvloeden naar verwachting de stroom van materiaal van ‘</w:t>
      </w:r>
      <w:proofErr w:type="spellStart"/>
      <w:r w:rsidR="00AD451B">
        <w:t>Vooraad</w:t>
      </w:r>
      <w:proofErr w:type="spellEnd"/>
      <w:r w:rsidR="00AD451B">
        <w:t xml:space="preserve">’ naar ‘In gebruik’ negatief, positief en de stroom van ‘In gebruik’ naar ‘Buiten gebruik’ negatief, respectievelijk. </w:t>
      </w:r>
    </w:p>
    <w:p w14:paraId="4647E064" w14:textId="33659A25" w:rsidR="00AD451B" w:rsidRDefault="00AD451B" w:rsidP="00AD451B"/>
    <w:p w14:paraId="75471B57" w14:textId="47C3F743" w:rsidR="00AD451B" w:rsidRDefault="00AD451B" w:rsidP="00AD451B"/>
    <w:p w14:paraId="43F1AE2A" w14:textId="5CC9F00D" w:rsidR="00573130" w:rsidRDefault="00573130" w:rsidP="00AD451B"/>
    <w:p w14:paraId="4A0B070D" w14:textId="241A5FE1" w:rsidR="00573130" w:rsidRDefault="00573130" w:rsidP="00AD451B"/>
    <w:p w14:paraId="22DD12A2" w14:textId="162086CE" w:rsidR="00573130" w:rsidRDefault="00573130" w:rsidP="00AD451B"/>
    <w:p w14:paraId="78E037EB" w14:textId="339C2650" w:rsidR="00573130" w:rsidRDefault="00573130" w:rsidP="00AD451B">
      <w:r>
        <w:t xml:space="preserve">Hierbij kan een gebruiker aan de knoppen draaien om de effecten van deze invloeden te visualiseren. In de eerste instantie is dit slechts een slider die heen en weer gesleept kan worden langs een lijst getallen, waarna de getroffen stromen met dit getal worden vermenigvuldigd. </w:t>
      </w:r>
    </w:p>
    <w:p w14:paraId="2073B944" w14:textId="6C77ACAE" w:rsidR="00573130" w:rsidRDefault="00573130" w:rsidP="00AD451B">
      <w:r>
        <w:rPr>
          <w:noProof/>
        </w:rPr>
        <mc:AlternateContent>
          <mc:Choice Requires="wps">
            <w:drawing>
              <wp:anchor distT="0" distB="0" distL="114300" distR="114300" simplePos="0" relativeHeight="251678720" behindDoc="0" locked="0" layoutInCell="1" allowOverlap="1" wp14:anchorId="46287304" wp14:editId="7B463162">
                <wp:simplePos x="0" y="0"/>
                <wp:positionH relativeFrom="column">
                  <wp:posOffset>1953895</wp:posOffset>
                </wp:positionH>
                <wp:positionV relativeFrom="paragraph">
                  <wp:posOffset>3576955</wp:posOffset>
                </wp:positionV>
                <wp:extent cx="437769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4377690" cy="635"/>
                        </a:xfrm>
                        <a:prstGeom prst="rect">
                          <a:avLst/>
                        </a:prstGeom>
                        <a:solidFill>
                          <a:prstClr val="white"/>
                        </a:solidFill>
                        <a:ln>
                          <a:noFill/>
                        </a:ln>
                      </wps:spPr>
                      <wps:txbx>
                        <w:txbxContent>
                          <w:p w14:paraId="61571561" w14:textId="6BDE1FD9" w:rsidR="00573130" w:rsidRPr="000A3E27" w:rsidRDefault="00573130" w:rsidP="00573130">
                            <w:pPr>
                              <w:pStyle w:val="Caption"/>
                              <w:rPr>
                                <w:noProof/>
                                <w:color w:val="000000"/>
                                <w:sz w:val="20"/>
                                <w:szCs w:val="20"/>
                              </w:rPr>
                            </w:pPr>
                            <w:r>
                              <w:t xml:space="preserve">Figuur </w:t>
                            </w:r>
                            <w:r w:rsidR="00396445">
                              <w:t>7</w:t>
                            </w:r>
                            <w:r>
                              <w:t>: Effect van een toename van 50%</w:t>
                            </w:r>
                            <w:r w:rsidR="00396445">
                              <w:t xml:space="preserve"> in</w:t>
                            </w:r>
                            <w:r>
                              <w:t xml:space="preserve"> levensduur</w:t>
                            </w:r>
                            <w:r w:rsidR="00396445">
                              <w:t xml:space="preserve"> op de stromen.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287304" id="Text Box 28" o:spid="_x0000_s1031" type="#_x0000_t202" style="position:absolute;margin-left:153.85pt;margin-top:281.65pt;width:344.7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McGGQIAAD8EAAAOAAAAZHJzL2Uyb0RvYy54bWysU8Fu2zAMvQ/YPwi6L07aLd2MOEWWIsOA&#10;oi2QDj0rshwLkEWNUmJnXz9KtpOt22nYRaZJ6lHke1zcdo1hR4Vegy34bDLlTFkJpbb7gn973rz7&#10;yJkPwpbCgFUFPynPb5dv3yxal6srqMGUChmBWJ+3ruB1CC7PMi9r1Qg/AacsBSvARgT6xX1WomgJ&#10;vTHZ1XQ6z1rA0iFI5T157/ogXyb8qlIyPFaVV4GZgtPbQjoxnbt4ZsuFyPcoXK3l8AzxD69ohLZU&#10;9Ax1J4JgB9R/QDVaIniowkRCk0FVaalSD9TNbPqqm20tnEq90HC8O4/J/z9Y+XDcuidkofsMHREY&#10;B9I6n3tyxn66Cpv4pZcyitMIT+exqS4wSc731zc3808UkhSbX3+IGNnlqkMfvihoWDQKjsRJGpU4&#10;3vvQp44psZIHo8uNNib+xMDaIDsK4q+tdVAD+G9ZxsZcC/FWDxg92aWPaIVu1zFdFjy9L3p2UJ6o&#10;dYReFd7JjaZ698KHJ4EkA2qJpB0e6agMtAWHweKsBvzxN3/MJ3YoyllLsiq4/34QqDgzXy3xFjU4&#10;Gjgau9Gwh2YN1OmMlsbJZNIFDGY0K4TmhRS/ilUoJKykWgUPo7kOvbhpY6RarVISKc2JcG+3Tkbo&#10;ca7P3YtAN7ASiMwHGAUn8lfk9LmJHrc6BJp0Yu4yxWHcpNLE/bBRcQ1+/U9Zl71f/gQAAP//AwBQ&#10;SwMEFAAGAAgAAAAhAISaRvviAAAACwEAAA8AAABkcnMvZG93bnJldi54bWxMj7FOwzAQhnck3sE6&#10;JBbUOiUhoSFOVVUw0KUi7cLmxtc4EJ+j2GnD22NYYLy7T/99f7GaTMfOOLjWkoDFPAKGVFvVUiPg&#10;sH+ZPQJzXpKSnSUU8IUOVuX1VSFzZS/0hufKNyyEkMulAO19n3Puao1GurntkcLtZAcjfRiHhqtB&#10;XkK46fh9FKXcyJbCBy173GisP6vRCNgl7zt9N56et+skHl4P4yb9aCohbm+m9RMwj5P/g+FHP6hD&#10;GZyOdiTlWCcgjrIsoAIe0jgGFojlMlsAO/5uEuBlwf93KL8BAAD//wMAUEsBAi0AFAAGAAgAAAAh&#10;ALaDOJL+AAAA4QEAABMAAAAAAAAAAAAAAAAAAAAAAFtDb250ZW50X1R5cGVzXS54bWxQSwECLQAU&#10;AAYACAAAACEAOP0h/9YAAACUAQAACwAAAAAAAAAAAAAAAAAvAQAAX3JlbHMvLnJlbHNQSwECLQAU&#10;AAYACAAAACEA5hDHBhkCAAA/BAAADgAAAAAAAAAAAAAAAAAuAgAAZHJzL2Uyb0RvYy54bWxQSwEC&#10;LQAUAAYACAAAACEAhJpG++IAAAALAQAADwAAAAAAAAAAAAAAAABzBAAAZHJzL2Rvd25yZXYueG1s&#10;UEsFBgAAAAAEAAQA8wAAAIIFAAAAAA==&#10;" stroked="f">
                <v:textbox style="mso-fit-shape-to-text:t" inset="0,0,0,0">
                  <w:txbxContent>
                    <w:p w14:paraId="61571561" w14:textId="6BDE1FD9" w:rsidR="00573130" w:rsidRPr="000A3E27" w:rsidRDefault="00573130" w:rsidP="00573130">
                      <w:pPr>
                        <w:pStyle w:val="Caption"/>
                        <w:rPr>
                          <w:noProof/>
                          <w:color w:val="000000"/>
                          <w:sz w:val="20"/>
                          <w:szCs w:val="20"/>
                        </w:rPr>
                      </w:pPr>
                      <w:r>
                        <w:t xml:space="preserve">Figuur </w:t>
                      </w:r>
                      <w:r w:rsidR="00396445">
                        <w:t>7</w:t>
                      </w:r>
                      <w:r>
                        <w:t>: Effect van een toename van 50%</w:t>
                      </w:r>
                      <w:r w:rsidR="00396445">
                        <w:t xml:space="preserve"> in</w:t>
                      </w:r>
                      <w:r>
                        <w:t xml:space="preserve"> levensduur</w:t>
                      </w:r>
                      <w:r w:rsidR="00396445">
                        <w:t xml:space="preserve"> op de stromen. </w:t>
                      </w:r>
                    </w:p>
                  </w:txbxContent>
                </v:textbox>
                <w10:wrap type="topAndBottom"/>
              </v:shape>
            </w:pict>
          </mc:Fallback>
        </mc:AlternateContent>
      </w:r>
      <w:r>
        <w:rPr>
          <w:noProof/>
        </w:rPr>
        <w:drawing>
          <wp:anchor distT="0" distB="0" distL="114300" distR="114300" simplePos="0" relativeHeight="251676672" behindDoc="0" locked="0" layoutInCell="1" allowOverlap="1" wp14:anchorId="7C81F7C2" wp14:editId="0E537BBB">
            <wp:simplePos x="0" y="0"/>
            <wp:positionH relativeFrom="column">
              <wp:posOffset>1953895</wp:posOffset>
            </wp:positionH>
            <wp:positionV relativeFrom="page">
              <wp:align>center</wp:align>
            </wp:positionV>
            <wp:extent cx="4377690" cy="1952625"/>
            <wp:effectExtent l="0" t="0" r="381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77690" cy="1952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7B06AD7F" wp14:editId="14CCB4D2">
                <wp:simplePos x="0" y="0"/>
                <wp:positionH relativeFrom="column">
                  <wp:posOffset>-731520</wp:posOffset>
                </wp:positionH>
                <wp:positionV relativeFrom="paragraph">
                  <wp:posOffset>3573780</wp:posOffset>
                </wp:positionV>
                <wp:extent cx="259080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61E0FBF5" w14:textId="2AFB8185" w:rsidR="00573130" w:rsidRPr="00E30411" w:rsidRDefault="00573130" w:rsidP="00573130">
                            <w:pPr>
                              <w:pStyle w:val="Caption"/>
                              <w:rPr>
                                <w:noProof/>
                                <w:color w:val="000000"/>
                                <w:sz w:val="20"/>
                                <w:szCs w:val="20"/>
                              </w:rPr>
                            </w:pPr>
                            <w:r>
                              <w:t xml:space="preserve">Figuur 6: </w:t>
                            </w:r>
                            <w:proofErr w:type="spellStart"/>
                            <w:r>
                              <w:t>Sliders</w:t>
                            </w:r>
                            <w:proofErr w:type="spellEnd"/>
                            <w:r>
                              <w:t xml:space="preserve"> in het scenariodiagram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06AD7F" id="Text Box 25" o:spid="_x0000_s1032" type="#_x0000_t202" style="position:absolute;margin-left:-57.6pt;margin-top:281.4pt;width:20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SFMGQIAAD8EAAAOAAAAZHJzL2Uyb0RvYy54bWysU01v2zAMvQ/YfxB0X+xkaNEZcYosRYYB&#10;QVsgHXpWZDkWIIsapcTOfv0oOU62bqdhF5kWKX689zi/71vDjgq9Blvy6STnTFkJlbb7kn97WX+4&#10;48wHYSthwKqSn5Tn94v37+adK9QMGjCVQkZJrC86V/ImBFdkmZeNaoWfgFOWnDVgKwL94j6rUHSU&#10;vTXZLM9vsw6wcghSeU+3D4OTL1L+ulYyPNW1V4GZklNvIZ2Yzl08s8VcFHsUrtHy3Ib4hy5aoS0V&#10;vaR6EEGwA+o/UrVaIniow0RCm0Fda6nSDDTNNH8zzbYRTqVZCBzvLjD5/5dWPh637hlZ6D9DTwRG&#10;QDrnC0+XcZ6+xjZ+qVNGfoLwdIFN9YFJupzdfMrvcnJJ8t1+vIk5sutThz58UdCyaJQciZMElThu&#10;fBhCx5BYyYPR1VobE3+iY2WQHQXx1zU6qHPy36KMjbEW4qshYbzJrnNEK/S7numKOhxn3EF1otER&#10;BlV4J9ea6m2ED88CSQY0Ekk7PNFRG+hKDmeLswbwx9/uYzyxQ17OOpJVyf33g0DFmflqibeowdHA&#10;0diNhj20K6BJp7Q0TiaTHmAwo1kjtK+k+GWsQi5hJdUqeRjNVRjETRsj1XKZgkhpToSN3ToZU4+4&#10;vvSvAt2ZlUBkPsIoOFG8IWeITfS45SEQ0om5iOuA4hluUmni/rxRcQ1+/U9R171f/AQAAP//AwBQ&#10;SwMEFAAGAAgAAAAhAAmHuYDiAAAADAEAAA8AAABkcnMvZG93bnJldi54bWxMjzFPwzAQhXck/oN1&#10;SCyodRLaiIY4VVXBAEtF6MLmxm4ciM+R7bTh33Nlge3u3tO775XryfbspH3oHApI5wkwjY1THbYC&#10;9u/PswdgIUpUsneoBXzrAOvq+qqUhXJnfNOnOraMQjAUUoCJcSg4D43RVoa5GzSSdnTeykirb7ny&#10;8kzhtudZkuTcyg7pg5GD3hrdfNWjFbBbfOzM3Xh8et0s7v3Lftzmn20txO3NtHkEFvUU/8xwwSd0&#10;qIjp4EZUgfUCZmm6zMgrYJlnVIIs2eoyHH4vK+BVyf+XqH4AAAD//wMAUEsBAi0AFAAGAAgAAAAh&#10;ALaDOJL+AAAA4QEAABMAAAAAAAAAAAAAAAAAAAAAAFtDb250ZW50X1R5cGVzXS54bWxQSwECLQAU&#10;AAYACAAAACEAOP0h/9YAAACUAQAACwAAAAAAAAAAAAAAAAAvAQAAX3JlbHMvLnJlbHNQSwECLQAU&#10;AAYACAAAACEAJF0hTBkCAAA/BAAADgAAAAAAAAAAAAAAAAAuAgAAZHJzL2Uyb0RvYy54bWxQSwEC&#10;LQAUAAYACAAAACEACYe5gOIAAAAMAQAADwAAAAAAAAAAAAAAAABzBAAAZHJzL2Rvd25yZXYueG1s&#10;UEsFBgAAAAAEAAQA8wAAAIIFAAAAAA==&#10;" stroked="f">
                <v:textbox style="mso-fit-shape-to-text:t" inset="0,0,0,0">
                  <w:txbxContent>
                    <w:p w14:paraId="61E0FBF5" w14:textId="2AFB8185" w:rsidR="00573130" w:rsidRPr="00E30411" w:rsidRDefault="00573130" w:rsidP="00573130">
                      <w:pPr>
                        <w:pStyle w:val="Caption"/>
                        <w:rPr>
                          <w:noProof/>
                          <w:color w:val="000000"/>
                          <w:sz w:val="20"/>
                          <w:szCs w:val="20"/>
                        </w:rPr>
                      </w:pPr>
                      <w:r>
                        <w:t xml:space="preserve">Figuur 6: </w:t>
                      </w:r>
                      <w:proofErr w:type="spellStart"/>
                      <w:r>
                        <w:t>Sliders</w:t>
                      </w:r>
                      <w:proofErr w:type="spellEnd"/>
                      <w:r>
                        <w:t xml:space="preserve"> in het scenariodiagram</w:t>
                      </w:r>
                    </w:p>
                  </w:txbxContent>
                </v:textbox>
                <w10:wrap type="topAndBottom"/>
              </v:shape>
            </w:pict>
          </mc:Fallback>
        </mc:AlternateContent>
      </w:r>
      <w:r>
        <w:rPr>
          <w:noProof/>
        </w:rPr>
        <w:drawing>
          <wp:anchor distT="0" distB="0" distL="114300" distR="114300" simplePos="0" relativeHeight="251671552" behindDoc="0" locked="0" layoutInCell="1" allowOverlap="1" wp14:anchorId="7BDB1388" wp14:editId="00759876">
            <wp:simplePos x="0" y="0"/>
            <wp:positionH relativeFrom="column">
              <wp:posOffset>-731520</wp:posOffset>
            </wp:positionH>
            <wp:positionV relativeFrom="paragraph">
              <wp:posOffset>158750</wp:posOffset>
            </wp:positionV>
            <wp:extent cx="2590800" cy="3358217"/>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0800" cy="3358217"/>
                    </a:xfrm>
                    <a:prstGeom prst="rect">
                      <a:avLst/>
                    </a:prstGeom>
                  </pic:spPr>
                </pic:pic>
              </a:graphicData>
            </a:graphic>
          </wp:anchor>
        </w:drawing>
      </w:r>
    </w:p>
    <w:p w14:paraId="4EAFD1B4" w14:textId="100D39D3" w:rsidR="00573130" w:rsidRPr="00AD451B" w:rsidRDefault="00573130" w:rsidP="00AD451B"/>
    <w:sectPr w:rsidR="00573130" w:rsidRPr="00AD451B">
      <w:headerReference w:type="default" r:id="rId16"/>
      <w:headerReference w:type="first" r:id="rId17"/>
      <w:footerReference w:type="first" r:id="rId18"/>
      <w:pgSz w:w="11905" w:h="16837"/>
      <w:pgMar w:top="2948" w:right="2777" w:bottom="1116" w:left="1587" w:header="0" w:footer="0" w:gutter="0"/>
      <w:paperSrc w:first="259"/>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A75FF" w14:textId="77777777" w:rsidR="00D746A5" w:rsidRDefault="00D746A5">
      <w:r>
        <w:separator/>
      </w:r>
    </w:p>
  </w:endnote>
  <w:endnote w:type="continuationSeparator" w:id="0">
    <w:p w14:paraId="09487C56" w14:textId="77777777" w:rsidR="00D746A5" w:rsidRDefault="00D74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sig w:usb0="00000000" w:usb1="5200FDFF" w:usb2="0A042021" w:usb3="00000000" w:csb0="000001BF" w:csb1="00000000"/>
  </w:font>
  <w:font w:name="Lohit Hindi">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7C052" w14:textId="77777777" w:rsidR="00E61431" w:rsidRDefault="00E61431">
    <w:pPr>
      <w:spacing w:after="1598" w:line="14"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C91D5" w14:textId="77777777" w:rsidR="00D746A5" w:rsidRDefault="00D746A5">
      <w:r>
        <w:separator/>
      </w:r>
    </w:p>
  </w:footnote>
  <w:footnote w:type="continuationSeparator" w:id="0">
    <w:p w14:paraId="7BFC4C19" w14:textId="77777777" w:rsidR="00D746A5" w:rsidRDefault="00D74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A4223" w14:textId="77777777" w:rsidR="00E61431" w:rsidRDefault="00D746A5">
    <w:r>
      <w:rPr>
        <w:noProof/>
      </w:rPr>
      <mc:AlternateContent>
        <mc:Choice Requires="wps">
          <w:drawing>
            <wp:anchor distT="0" distB="0" distL="0" distR="0" simplePos="0" relativeHeight="251652096" behindDoc="0" locked="1" layoutInCell="1" allowOverlap="1" wp14:anchorId="4BABCAE6" wp14:editId="1893C9F3">
              <wp:simplePos x="0" y="0"/>
              <wp:positionH relativeFrom="page">
                <wp:posOffset>5921375</wp:posOffset>
              </wp:positionH>
              <wp:positionV relativeFrom="page">
                <wp:posOffset>1936750</wp:posOffset>
              </wp:positionV>
              <wp:extent cx="1259840" cy="8009890"/>
              <wp:effectExtent l="0" t="0" r="0" b="0"/>
              <wp:wrapNone/>
              <wp:docPr id="1" name="eb8de980-7297-11eb-9c2c-0242ac130003"/>
              <wp:cNvGraphicFramePr/>
              <a:graphic xmlns:a="http://schemas.openxmlformats.org/drawingml/2006/main">
                <a:graphicData uri="http://schemas.microsoft.com/office/word/2010/wordprocessingShape">
                  <wps:wsp>
                    <wps:cNvSpPr txBox="1"/>
                    <wps:spPr>
                      <a:xfrm>
                        <a:off x="0" y="0"/>
                        <a:ext cx="1259840" cy="8009890"/>
                      </a:xfrm>
                      <a:prstGeom prst="rect">
                        <a:avLst/>
                      </a:prstGeom>
                      <a:noFill/>
                    </wps:spPr>
                    <wps:txbx>
                      <w:txbxContent>
                        <w:p w14:paraId="734D3447" w14:textId="77777777" w:rsidR="00000000" w:rsidRDefault="00D746A5"/>
                      </w:txbxContent>
                    </wps:txbx>
                    <wps:bodyPr vert="horz" wrap="square" lIns="0" tIns="0" rIns="0" bIns="0" anchor="t" anchorCtr="0"/>
                  </wps:wsp>
                </a:graphicData>
              </a:graphic>
            </wp:anchor>
          </w:drawing>
        </mc:Choice>
        <mc:Fallback>
          <w:pict>
            <v:shapetype w14:anchorId="4BABCAE6" id="_x0000_t202" coordsize="21600,21600" o:spt="202" path="m,l,21600r21600,l21600,xe">
              <v:stroke joinstyle="miter"/>
              <v:path gradientshapeok="t" o:connecttype="rect"/>
            </v:shapetype>
            <v:shape id="eb8de980-7297-11eb-9c2c-0242ac130003" o:spid="_x0000_s1033" type="#_x0000_t202" style="position:absolute;margin-left:466.25pt;margin-top:152.5pt;width:99.2pt;height:630.7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WwkAEAAA4DAAAOAAAAZHJzL2Uyb0RvYy54bWysUsFu2zAMvRfYPwi6L3aCrUiMOAW6osWA&#10;Yi3Q7gMUWYoNWKJKqrGzry+lxkmx3YZeKEoUHx8fub4aXS/2BqkDX8v5rJTCeA1N53e1/P18+3Up&#10;BUXlG9WDN7U8GJJXmy8X6yFUZgEt9I1BwSCeqiHUso0xVEVBujVO0QyC8Ry0gE5FvuKuaFANjO76&#10;YlGWl8UA2AQEbYj49eY9KDcZ31qj44O1ZKLoa8ncYraY7TbZYrNW1Q5VaDt9pKH+g4VTneeiJ6gb&#10;FZV4xe4fKNdpBAIbZxpcAdZ22uQeuJt5+Vc3T60KJvfC4lA4yUSfB6t/7Z/CI4o4XsPIA0yCDIEq&#10;4sfUz2jRpZOZCo6zhIeTbGaMQqekxffV8huHNMeWZblarrKwxTk9IMU7A04kp5bIc8lyqf09RS7J&#10;X6cvqZqH267v0/uZS/LiuB2PBLfQHJg3rx7jtYB/pBh4jLWkl1eFRor+p2ed0swnBydnOznKa06t&#10;ZZTi3f0R825MlVn0zO24IGmqH++Z33mNN28AAAD//wMAUEsDBBQABgAIAAAAIQActi3N4gAAAA0B&#10;AAAPAAAAZHJzL2Rvd25yZXYueG1sTI/BTsMwDIbvSLxD5EncWLKVVrRrOk0ITkiIrhw4pq3XRmuc&#10;0mRbeXuy07jZ8qff359vZzOwM05OW5KwWgpgSI1tNXUSvqq3x2dgzitq1WAJJfyig21xf5errLUX&#10;KvG89x0LIeQyJaH3fsw4d02PRrmlHZHC7WAno3xYp463k7qEcDPwtRAJN0pT+NCrEV96bI77k5Gw&#10;+6byVf981J/lodRVlQp6T45SPizm3QaYx9nfYLjqB3UoglNtT9Q6NkhIo3UcUAmRiEOpK7GKRAqs&#10;DlOcJE/Ai5z/b1H8AQAA//8DAFBLAQItABQABgAIAAAAIQC2gziS/gAAAOEBAAATAAAAAAAAAAAA&#10;AAAAAAAAAABbQ29udGVudF9UeXBlc10ueG1sUEsBAi0AFAAGAAgAAAAhADj9If/WAAAAlAEAAAsA&#10;AAAAAAAAAAAAAAAALwEAAF9yZWxzLy5yZWxzUEsBAi0AFAAGAAgAAAAhAHSv9bCQAQAADgMAAA4A&#10;AAAAAAAAAAAAAAAALgIAAGRycy9lMm9Eb2MueG1sUEsBAi0AFAAGAAgAAAAhABy2Lc3iAAAADQEA&#10;AA8AAAAAAAAAAAAAAAAA6gMAAGRycy9kb3ducmV2LnhtbFBLBQYAAAAABAAEAPMAAAD5BAAAAAA=&#10;" filled="f" stroked="f">
              <v:textbox inset="0,0,0,0">
                <w:txbxContent>
                  <w:p w14:paraId="734D3447" w14:textId="77777777" w:rsidR="00000000" w:rsidRDefault="00D746A5"/>
                </w:txbxContent>
              </v:textbox>
              <w10:wrap anchorx="page" anchory="page"/>
              <w10:anchorlock/>
            </v:shape>
          </w:pict>
        </mc:Fallback>
      </mc:AlternateContent>
    </w:r>
    <w:r>
      <w:rPr>
        <w:noProof/>
      </w:rPr>
      <mc:AlternateContent>
        <mc:Choice Requires="wps">
          <w:drawing>
            <wp:anchor distT="0" distB="0" distL="0" distR="0" simplePos="0" relativeHeight="251653120" behindDoc="0" locked="1" layoutInCell="1" allowOverlap="1" wp14:anchorId="78B7346F" wp14:editId="27637944">
              <wp:simplePos x="0" y="0"/>
              <wp:positionH relativeFrom="page">
                <wp:posOffset>1007744</wp:posOffset>
              </wp:positionH>
              <wp:positionV relativeFrom="page">
                <wp:posOffset>10000615</wp:posOffset>
              </wp:positionV>
              <wp:extent cx="2466975" cy="142875"/>
              <wp:effectExtent l="0" t="0" r="0" b="0"/>
              <wp:wrapNone/>
              <wp:docPr id="2" name="eb8deac7-7297-11eb-9c2c-0242ac130003"/>
              <wp:cNvGraphicFramePr/>
              <a:graphic xmlns:a="http://schemas.openxmlformats.org/drawingml/2006/main">
                <a:graphicData uri="http://schemas.microsoft.com/office/word/2010/wordprocessingShape">
                  <wps:wsp>
                    <wps:cNvSpPr txBox="1"/>
                    <wps:spPr>
                      <a:xfrm>
                        <a:off x="0" y="0"/>
                        <a:ext cx="2466975" cy="142875"/>
                      </a:xfrm>
                      <a:prstGeom prst="rect">
                        <a:avLst/>
                      </a:prstGeom>
                      <a:noFill/>
                    </wps:spPr>
                    <wps:txbx>
                      <w:txbxContent>
                        <w:p w14:paraId="46F1BF7C" w14:textId="77777777" w:rsidR="00E61431" w:rsidRDefault="00D746A5">
                          <w:pPr>
                            <w:pStyle w:val="Huisstijl-Afzendgegevens"/>
                          </w:pPr>
                          <w:r>
                            <w:t>Versie: 0.1</w:t>
                          </w:r>
                        </w:p>
                      </w:txbxContent>
                    </wps:txbx>
                    <wps:bodyPr vert="horz" wrap="square" lIns="0" tIns="0" rIns="0" bIns="0" anchor="t" anchorCtr="0"/>
                  </wps:wsp>
                </a:graphicData>
              </a:graphic>
            </wp:anchor>
          </w:drawing>
        </mc:Choice>
        <mc:Fallback>
          <w:pict>
            <v:shape w14:anchorId="78B7346F" id="eb8deac7-7297-11eb-9c2c-0242ac130003" o:spid="_x0000_s1034" type="#_x0000_t202" style="position:absolute;margin-left:79.35pt;margin-top:787.45pt;width:194.25pt;height:11.2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iDCkgEAABQDAAAOAAAAZHJzL2Uyb0RvYy54bWysUsFuGyEQvVfKPyDu9dpW6iYrryOlUapK&#10;VVspyQdgFrxIC0NmiHfdr++As3bU3qpc4DEDjzdvZn0z+l7sDZKD0MjFbC6FCRpaF3aNfHq8/3gl&#10;BSUVWtVDMI08GJI3m4sP6yHWZgkd9K1BwSSB6iE2sksp1lVFujNe0QyiCZy0gF4lPuKualENzO77&#10;ajmfr6oBsI0I2hBx9O6YlJvCb63R6ae1ZJLoG8naUlmxrNu8Vpu1qneoYuf0qwz1Hyq8coE/PVHd&#10;qaTEC7p/qLzTCAQ2zTT4Cqx12pQauJrF/K9qHjoVTamFzaF4sonej1b/2D/EXyjSeAsjNzAbMkSq&#10;iYO5ntGizzsrFZxnCw8n28yYhObg8nK1uv78SQrNucXl8oox01Tn1xEpfTXgRQaNRG5LcUvtv1M6&#10;Xp2u5M8C3Lu+z/GzlIzSuB2Fa9/I3EJ7YPU8gEzbAf6WYuBmNpKeXxQaKfpvgd3KnZ8ATmA7ARU0&#10;P21kkuIIv6QyIZMAtr5U8zomubdvz0XmeZg3fwAAAP//AwBQSwMEFAAGAAgAAAAhALVIXWrhAAAA&#10;DQEAAA8AAABkcnMvZG93bnJldi54bWxMj8FOwzAQRO9I/IO1SNyo0yptmjROVSE4ISHScODoxNvE&#10;arwOsduGv8c5wW1ndzT7Jt9PpmdXHJ22JGC5iIAhNVZpagV8Vq9PW2DOS1Kyt4QCftDBvri/y2Wm&#10;7I1KvB59y0IIuUwK6LwfMs5d06GRbmEHpHA72dFIH+TYcjXKWwg3PV9F0YYbqSl86OSAzx025+PF&#10;CDh8Ufmiv9/rj/JU6qpKI3rbnIV4fJgOO2AeJ/9nhhk/oEMRmGp7IeVYH/R6mwTrPCRxCixY1nGy&#10;AlbPqzSJgRc5/9+i+AUAAP//AwBQSwECLQAUAAYACAAAACEAtoM4kv4AAADhAQAAEwAAAAAAAAAA&#10;AAAAAAAAAAAAW0NvbnRlbnRfVHlwZXNdLnhtbFBLAQItABQABgAIAAAAIQA4/SH/1gAAAJQBAAAL&#10;AAAAAAAAAAAAAAAAAC8BAABfcmVscy8ucmVsc1BLAQItABQABgAIAAAAIQBZ5iDCkgEAABQDAAAO&#10;AAAAAAAAAAAAAAAAAC4CAABkcnMvZTJvRG9jLnhtbFBLAQItABQABgAIAAAAIQC1SF1q4QAAAA0B&#10;AAAPAAAAAAAAAAAAAAAAAOwDAABkcnMvZG93bnJldi54bWxQSwUGAAAAAAQABADzAAAA+gQAAAAA&#10;" filled="f" stroked="f">
              <v:textbox inset="0,0,0,0">
                <w:txbxContent>
                  <w:p w14:paraId="46F1BF7C" w14:textId="77777777" w:rsidR="00E61431" w:rsidRDefault="00D746A5">
                    <w:pPr>
                      <w:pStyle w:val="Huisstijl-Afzendgegevens"/>
                    </w:pPr>
                    <w:r>
                      <w:t>Versie: 0.1</w:t>
                    </w:r>
                  </w:p>
                </w:txbxContent>
              </v:textbox>
              <w10:wrap anchorx="page" anchory="page"/>
              <w10:anchorlock/>
            </v:shape>
          </w:pict>
        </mc:Fallback>
      </mc:AlternateContent>
    </w:r>
    <w:r>
      <w:rPr>
        <w:noProof/>
      </w:rPr>
      <mc:AlternateContent>
        <mc:Choice Requires="wps">
          <w:drawing>
            <wp:anchor distT="0" distB="0" distL="0" distR="0" simplePos="0" relativeHeight="251654144" behindDoc="0" locked="1" layoutInCell="1" allowOverlap="1" wp14:anchorId="2E2FF1C2" wp14:editId="005A60F8">
              <wp:simplePos x="0" y="0"/>
              <wp:positionH relativeFrom="page">
                <wp:posOffset>3470275</wp:posOffset>
              </wp:positionH>
              <wp:positionV relativeFrom="page">
                <wp:posOffset>10000615</wp:posOffset>
              </wp:positionV>
              <wp:extent cx="2466975" cy="142875"/>
              <wp:effectExtent l="0" t="0" r="0" b="0"/>
              <wp:wrapNone/>
              <wp:docPr id="3" name="eb8deb35-7297-11eb-9c2c-0242ac130003"/>
              <wp:cNvGraphicFramePr/>
              <a:graphic xmlns:a="http://schemas.openxmlformats.org/drawingml/2006/main">
                <a:graphicData uri="http://schemas.microsoft.com/office/word/2010/wordprocessingShape">
                  <wps:wsp>
                    <wps:cNvSpPr txBox="1"/>
                    <wps:spPr>
                      <a:xfrm>
                        <a:off x="0" y="0"/>
                        <a:ext cx="2466975" cy="142875"/>
                      </a:xfrm>
                      <a:prstGeom prst="rect">
                        <a:avLst/>
                      </a:prstGeom>
                      <a:noFill/>
                    </wps:spPr>
                    <wps:txbx>
                      <w:txbxContent>
                        <w:p w14:paraId="50B9AC60" w14:textId="77777777" w:rsidR="00E61431" w:rsidRDefault="00D746A5">
                          <w:pPr>
                            <w:pStyle w:val="Huisstijl-Afzendgegevens"/>
                          </w:pPr>
                          <w:r>
                            <w:t>Status: Concept</w:t>
                          </w:r>
                        </w:p>
                      </w:txbxContent>
                    </wps:txbx>
                    <wps:bodyPr vert="horz" wrap="square" lIns="0" tIns="0" rIns="0" bIns="0" anchor="t" anchorCtr="0"/>
                  </wps:wsp>
                </a:graphicData>
              </a:graphic>
            </wp:anchor>
          </w:drawing>
        </mc:Choice>
        <mc:Fallback>
          <w:pict>
            <v:shape w14:anchorId="2E2FF1C2" id="eb8deb35-7297-11eb-9c2c-0242ac130003" o:spid="_x0000_s1035" type="#_x0000_t202" style="position:absolute;margin-left:273.25pt;margin-top:787.45pt;width:194.25pt;height:11.2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tVQkwEAABQDAAAOAAAAZHJzL2Uyb0RvYy54bWysUsFuGyEQvVfqPyDu9dpW6iYrryO1UapK&#10;VVspyQdgFrxIC0NniHedr++As3aV3KJc4DEDjzdvZn09+l7sDZKD0MjFbC6FCRpaF3aNfLi//XQp&#10;BSUVWtVDMI08GJLXm48f1kOszRI66FuDgkkC1UNsZJdSrKuKdGe8ohlEEzhpAb1KfMRd1aIamN33&#10;1XI+X1UDYBsRtCHi6M0xKTeF31qj029rySTRN5K1pbJiWbd5rTZrVe9Qxc7pZxnqDSq8coE/PVHd&#10;qKTEI7pXVN5pBAKbZhp8BdY6bUoNXM1i/qKau05FU2phcyiebKL3o9W/9nfxD4o0foWRG5gNGSLV&#10;xMFcz2jR552VCs6zhYeTbWZMQnNwebFaXX35LIXm3OJiecmYaarz64iUvhvwIoNGIreluKX2Pykd&#10;r05X8mcBbl3f5/hZSkZp3I7CtfzjJHML7YHV8wAybQf4JMXAzWwk/X1UaKTofwR2K3d+AjiB7QRU&#10;0Py0kUmKI/yWyoRMAtj6Us3zmOTe/n8uMs/DvPkHAAD//wMAUEsDBBQABgAIAAAAIQDVCSQ74QAA&#10;AA0BAAAPAAAAZHJzL2Rvd25yZXYueG1sTI/BTsMwEETvSPyDtUjcqAMkaZPGqSoEJyREGg4cndhN&#10;rMbrELtt+Hu2p3LcmafZmWIz24Gd9OSNQwGPiwiYxtYpg52Ar/rtYQXMB4lKDg61gF/tYVPe3hQy&#10;V+6MlT7tQscoBH0uBfQhjDnnvu21lX7hRo3k7d1kZaBz6ria5JnC7cCfoijlVhqkD70c9Uuv28Pu&#10;aAVsv7F6NT8fzWe1r0xdZxG+pwch7u/m7RpY0HO4wnCpT9WhpE6NO6LybBCQxGlCKBnJMs6AEZI9&#10;JzSvuUjZMgZeFvz/ivIPAAD//wMAUEsBAi0AFAAGAAgAAAAhALaDOJL+AAAA4QEAABMAAAAAAAAA&#10;AAAAAAAAAAAAAFtDb250ZW50X1R5cGVzXS54bWxQSwECLQAUAAYACAAAACEAOP0h/9YAAACUAQAA&#10;CwAAAAAAAAAAAAAAAAAvAQAAX3JlbHMvLnJlbHNQSwECLQAUAAYACAAAACEAkI7VUJMBAAAUAwAA&#10;DgAAAAAAAAAAAAAAAAAuAgAAZHJzL2Uyb0RvYy54bWxQSwECLQAUAAYACAAAACEA1QkkO+EAAAAN&#10;AQAADwAAAAAAAAAAAAAAAADtAwAAZHJzL2Rvd25yZXYueG1sUEsFBgAAAAAEAAQA8wAAAPsEAAAA&#10;AA==&#10;" filled="f" stroked="f">
              <v:textbox inset="0,0,0,0">
                <w:txbxContent>
                  <w:p w14:paraId="50B9AC60" w14:textId="77777777" w:rsidR="00E61431" w:rsidRDefault="00D746A5">
                    <w:pPr>
                      <w:pStyle w:val="Huisstijl-Afzendgegevens"/>
                    </w:pPr>
                    <w:r>
                      <w:t>Status: Concept</w:t>
                    </w:r>
                  </w:p>
                </w:txbxContent>
              </v:textbox>
              <w10:wrap anchorx="page" anchory="page"/>
              <w10:anchorlock/>
            </v:shape>
          </w:pict>
        </mc:Fallback>
      </mc:AlternateContent>
    </w:r>
    <w:r>
      <w:rPr>
        <w:noProof/>
      </w:rPr>
      <mc:AlternateContent>
        <mc:Choice Requires="wps">
          <w:drawing>
            <wp:anchor distT="0" distB="0" distL="0" distR="0" simplePos="0" relativeHeight="251655168" behindDoc="0" locked="1" layoutInCell="1" allowOverlap="1" wp14:anchorId="2646B421" wp14:editId="01792C03">
              <wp:simplePos x="0" y="0"/>
              <wp:positionH relativeFrom="page">
                <wp:posOffset>5925185</wp:posOffset>
              </wp:positionH>
              <wp:positionV relativeFrom="page">
                <wp:posOffset>10000615</wp:posOffset>
              </wp:positionV>
              <wp:extent cx="1257300" cy="142875"/>
              <wp:effectExtent l="0" t="0" r="0" b="0"/>
              <wp:wrapNone/>
              <wp:docPr id="4" name="eb8dee6e-7297-11eb-9c2c-0242ac130003"/>
              <wp:cNvGraphicFramePr/>
              <a:graphic xmlns:a="http://schemas.openxmlformats.org/drawingml/2006/main">
                <a:graphicData uri="http://schemas.microsoft.com/office/word/2010/wordprocessingShape">
                  <wps:wsp>
                    <wps:cNvSpPr txBox="1"/>
                    <wps:spPr>
                      <a:xfrm>
                        <a:off x="0" y="0"/>
                        <a:ext cx="1257300" cy="142875"/>
                      </a:xfrm>
                      <a:prstGeom prst="rect">
                        <a:avLst/>
                      </a:prstGeom>
                      <a:noFill/>
                    </wps:spPr>
                    <wps:txbx>
                      <w:txbxContent>
                        <w:p w14:paraId="4931D0B8" w14:textId="6D18C4A1" w:rsidR="00E61431" w:rsidRDefault="00D746A5">
                          <w:pPr>
                            <w:pStyle w:val="Huisstijl-Afzendgegevens"/>
                          </w:pPr>
                          <w:r>
                            <w:t xml:space="preserve">Pagina </w:t>
                          </w:r>
                          <w:r>
                            <w:fldChar w:fldCharType="begin"/>
                          </w:r>
                          <w:r>
                            <w:instrText>PAGE</w:instrText>
                          </w:r>
                          <w:r>
                            <w:fldChar w:fldCharType="separate"/>
                          </w:r>
                          <w:r w:rsidR="00A62216">
                            <w:rPr>
                              <w:noProof/>
                            </w:rPr>
                            <w:t>2</w:t>
                          </w:r>
                          <w:r>
                            <w:fldChar w:fldCharType="end"/>
                          </w:r>
                          <w:r>
                            <w:t xml:space="preserve"> van </w:t>
                          </w:r>
                          <w:r>
                            <w:fldChar w:fldCharType="begin"/>
                          </w:r>
                          <w:r>
                            <w:instrText>NUMPAGES</w:instrText>
                          </w:r>
                          <w:r>
                            <w:fldChar w:fldCharType="separate"/>
                          </w:r>
                          <w:r w:rsidR="00365629">
                            <w:rPr>
                              <w:noProof/>
                            </w:rPr>
                            <w:t>1</w:t>
                          </w:r>
                          <w:r>
                            <w:fldChar w:fldCharType="end"/>
                          </w:r>
                        </w:p>
                      </w:txbxContent>
                    </wps:txbx>
                    <wps:bodyPr vert="horz" wrap="square" lIns="0" tIns="0" rIns="0" bIns="0" anchor="t" anchorCtr="0"/>
                  </wps:wsp>
                </a:graphicData>
              </a:graphic>
            </wp:anchor>
          </w:drawing>
        </mc:Choice>
        <mc:Fallback>
          <w:pict>
            <v:shape w14:anchorId="2646B421" id="eb8dee6e-7297-11eb-9c2c-0242ac130003" o:spid="_x0000_s1036" type="#_x0000_t202" style="position:absolute;margin-left:466.55pt;margin-top:787.45pt;width:99pt;height:11.2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uw7kwEAABQDAAAOAAAAZHJzL2Uyb0RvYy54bWysUttu2zAMfS/QfxD03thJrzCiFNiKDgOK&#10;tUDbD1BkKRZgiSqlxs6+fpRSJ8X6NuyFokjx6PCQy9vR9WyrMVrwgs9nNWfaK2it3wj++nJ/dsNZ&#10;TNK3sgevBd/pyG9XpyfLITR6AR30rUZGID42QxC8Syk0VRVVp52MMwjaU9IAOpnoipuqRTkQuuur&#10;RV1fVQNgGxCUjpGid/skXxV8Y7RKj8ZEnVgvOHFLxWKx62yr1VI2G5Shs+qDhvwHFk5aT58eoO5k&#10;kuwd7RcoZxVCBJNmClwFxlilSw/Uzbz+q5vnTgZdeiFxYjjIFP8frPq1fQ5PyNL4DUYaYBZkCLGJ&#10;FMz9jAZdPokpozxJuDvIpsfEVC5aXF6f15RSlJtfLG6uLzNMdawOGNMPDY5lR3CksRS15PYhpv3T&#10;6Un+zMO97fscP1LJXhrXI7Ot4OcTzTW0O2JPC0iwHeBvzgYapuDx7V2i5qz/6UmtPPnJwclZT470&#10;ikoFT5zt3e+pbMhEgKQv3XysSZ7t53uheVzm1R8AAAD//wMAUEsDBBQABgAIAAAAIQBEyE/H4QAA&#10;AA4BAAAPAAAAZHJzL2Rvd25yZXYueG1sTI/BTsMwEETvSPyDtUjcqBNSWhLiVFUFJyREGg4cndhN&#10;rMbrNHbb8PdsTnDcmafZmXwz2Z5d9OiNQwHxIgKmsXHKYCvgq3p7eAbmg0Qle4dawI/2sClub3KZ&#10;KXfFUl/2oWUUgj6TAroQhoxz33TaSr9wg0byDm60MtA5tlyN8krhtuePUbTiVhqkD50c9K7TzXF/&#10;tgK231i+mtNH/VkeSlNVaYTvq6MQ93fT9gVY0FP4g2GuT9WhoE61O6PyrBeQJklMKBlP62UKbEbi&#10;JCatnrV0vQRe5Pz/jOIXAAD//wMAUEsBAi0AFAAGAAgAAAAhALaDOJL+AAAA4QEAABMAAAAAAAAA&#10;AAAAAAAAAAAAAFtDb250ZW50X1R5cGVzXS54bWxQSwECLQAUAAYACAAAACEAOP0h/9YAAACUAQAA&#10;CwAAAAAAAAAAAAAAAAAvAQAAX3JlbHMvLnJlbHNQSwECLQAUAAYACAAAACEAyN7sO5MBAAAUAwAA&#10;DgAAAAAAAAAAAAAAAAAuAgAAZHJzL2Uyb0RvYy54bWxQSwECLQAUAAYACAAAACEARMhPx+EAAAAO&#10;AQAADwAAAAAAAAAAAAAAAADtAwAAZHJzL2Rvd25yZXYueG1sUEsFBgAAAAAEAAQA8wAAAPsEAAAA&#10;AA==&#10;" filled="f" stroked="f">
              <v:textbox inset="0,0,0,0">
                <w:txbxContent>
                  <w:p w14:paraId="4931D0B8" w14:textId="6D18C4A1" w:rsidR="00E61431" w:rsidRDefault="00D746A5">
                    <w:pPr>
                      <w:pStyle w:val="Huisstijl-Afzendgegevens"/>
                    </w:pPr>
                    <w:r>
                      <w:t xml:space="preserve">Pagina </w:t>
                    </w:r>
                    <w:r>
                      <w:fldChar w:fldCharType="begin"/>
                    </w:r>
                    <w:r>
                      <w:instrText>PAGE</w:instrText>
                    </w:r>
                    <w:r>
                      <w:fldChar w:fldCharType="separate"/>
                    </w:r>
                    <w:r w:rsidR="00A62216">
                      <w:rPr>
                        <w:noProof/>
                      </w:rPr>
                      <w:t>2</w:t>
                    </w:r>
                    <w:r>
                      <w:fldChar w:fldCharType="end"/>
                    </w:r>
                    <w:r>
                      <w:t xml:space="preserve"> van </w:t>
                    </w:r>
                    <w:r>
                      <w:fldChar w:fldCharType="begin"/>
                    </w:r>
                    <w:r>
                      <w:instrText>NUMPAGES</w:instrText>
                    </w:r>
                    <w:r>
                      <w:fldChar w:fldCharType="separate"/>
                    </w:r>
                    <w:r w:rsidR="00365629">
                      <w:rPr>
                        <w:noProof/>
                      </w:rPr>
                      <w:t>1</w:t>
                    </w:r>
                    <w:r>
                      <w:fldChar w:fldCharType="end"/>
                    </w: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263F" w14:textId="77777777" w:rsidR="00E61431" w:rsidRDefault="00D746A5">
    <w:pPr>
      <w:spacing w:after="3089" w:line="14" w:lineRule="exact"/>
    </w:pPr>
    <w:r>
      <w:rPr>
        <w:noProof/>
      </w:rPr>
      <mc:AlternateContent>
        <mc:Choice Requires="wps">
          <w:drawing>
            <wp:anchor distT="0" distB="0" distL="0" distR="0" simplePos="0" relativeHeight="251656192" behindDoc="0" locked="1" layoutInCell="1" allowOverlap="1" wp14:anchorId="209A1EAC" wp14:editId="53976D13">
              <wp:simplePos x="0" y="0"/>
              <wp:positionH relativeFrom="page">
                <wp:posOffset>3542029</wp:posOffset>
              </wp:positionH>
              <wp:positionV relativeFrom="page">
                <wp:posOffset>0</wp:posOffset>
              </wp:positionV>
              <wp:extent cx="460375" cy="1558290"/>
              <wp:effectExtent l="0" t="0" r="0" b="0"/>
              <wp:wrapNone/>
              <wp:docPr id="5" name="eb8de008-7297-11eb-9c2c-0242ac130003"/>
              <wp:cNvGraphicFramePr/>
              <a:graphic xmlns:a="http://schemas.openxmlformats.org/drawingml/2006/main">
                <a:graphicData uri="http://schemas.microsoft.com/office/word/2010/wordprocessingShape">
                  <wps:wsp>
                    <wps:cNvSpPr txBox="1"/>
                    <wps:spPr>
                      <a:xfrm>
                        <a:off x="0" y="0"/>
                        <a:ext cx="460375" cy="1558290"/>
                      </a:xfrm>
                      <a:prstGeom prst="rect">
                        <a:avLst/>
                      </a:prstGeom>
                      <a:noFill/>
                    </wps:spPr>
                    <wps:txbx>
                      <w:txbxContent>
                        <w:p w14:paraId="6A47F7B0" w14:textId="77777777" w:rsidR="00E61431" w:rsidRDefault="00D746A5">
                          <w:r>
                            <w:rPr>
                              <w:noProof/>
                            </w:rPr>
                            <w:drawing>
                              <wp:inline distT="0" distB="0" distL="0" distR="0" wp14:anchorId="55C5DDE6" wp14:editId="22DEB658">
                                <wp:extent cx="460375" cy="1556505"/>
                                <wp:effectExtent l="0" t="0" r="0" b="0"/>
                                <wp:docPr id="6" name="Lint"/>
                                <wp:cNvGraphicFramePr/>
                                <a:graphic xmlns:a="http://schemas.openxmlformats.org/drawingml/2006/main">
                                  <a:graphicData uri="http://schemas.openxmlformats.org/drawingml/2006/picture">
                                    <pic:pic xmlns:pic="http://schemas.openxmlformats.org/drawingml/2006/picture">
                                      <pic:nvPicPr>
                                        <pic:cNvPr id="6" name="Lint"/>
                                        <pic:cNvPicPr/>
                                      </pic:nvPicPr>
                                      <pic:blipFill>
                                        <a:blip r:embed="rId1"/>
                                        <a:stretch>
                                          <a:fillRect/>
                                        </a:stretch>
                                      </pic:blipFill>
                                      <pic:spPr bwMode="auto">
                                        <a:xfrm>
                                          <a:off x="0" y="0"/>
                                          <a:ext cx="460375" cy="1556505"/>
                                        </a:xfrm>
                                        <a:prstGeom prst="rect">
                                          <a:avLst/>
                                        </a:prstGeom>
                                      </pic:spPr>
                                    </pic:pic>
                                  </a:graphicData>
                                </a:graphic>
                              </wp:inline>
                            </w:drawing>
                          </w:r>
                        </w:p>
                      </w:txbxContent>
                    </wps:txbx>
                    <wps:bodyPr vert="horz" wrap="square" lIns="0" tIns="0" rIns="0" bIns="0" anchor="t" anchorCtr="0"/>
                  </wps:wsp>
                </a:graphicData>
              </a:graphic>
            </wp:anchor>
          </w:drawing>
        </mc:Choice>
        <mc:Fallback>
          <w:pict>
            <v:shapetype w14:anchorId="209A1EAC" id="_x0000_t202" coordsize="21600,21600" o:spt="202" path="m,l,21600r21600,l21600,xe">
              <v:stroke joinstyle="miter"/>
              <v:path gradientshapeok="t" o:connecttype="rect"/>
            </v:shapetype>
            <v:shape id="eb8de008-7297-11eb-9c2c-0242ac130003" o:spid="_x0000_s1037" type="#_x0000_t202" style="position:absolute;margin-left:278.9pt;margin-top:0;width:36.25pt;height:122.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82alQEAABQDAAAOAAAAZHJzL2Uyb0RvYy54bWysUsFu2zAMvQ/oPwi6N3aypeuMOAW2osOA&#10;YSvQ7gMUWYoFWKJGqrGzrx+l1smw3oZdKIqUHh8fubmZ/CAOBslBaOVyUUthgobOhX0rfzzeXV5L&#10;QUmFTg0QTCuPhuTN9uLNZoyNWUEPQ2dQMEigZoyt7FOKTVWR7o1XtIBoAictoFeJr7ivOlQjo/uh&#10;WtX1VTUCdhFBGyKO3j4n5bbgW2t0+m4tmSSGVjK3VCwWu8u22m5Us0cVe6dfaKh/YOGVC1z0BHWr&#10;khJP6F5BeacRCGxaaPAVWOu0KT1wN8v6r24eehVN6YXFoXiSif4frP52eIj3KNL0ESYeYBZkjNQQ&#10;B3M/k0WfT2YqOM8SHk+ymSkJzcF3V/Xb92spNKeW6/X16kPRtTr/jkjpswEvstNK5LEUtdThKyWu&#10;yE/nJ7lYgDs3DDl+ppK9NO0m4TquONPcQXdk9ryADNsD/pJi5GG2kn4+KTRSDF8Cq5UnPzs4O7vZ&#10;UUHz11YmKZ7dT6lsyEyApS8UX9Ykz/bPe6F5XubtbwAAAP//AwBQSwMEFAAGAAgAAAAhAPd6bvbe&#10;AAAACAEAAA8AAABkcnMvZG93bnJldi54bWxMj8FOwzAQRO9I/IO1SNyoTdsECNlUFYITEiINB45O&#10;vE2ixusQu234e8wJjqMZzbzJN7MdxIkm3ztGuF0oEMSNMz23CB/Vy809CB80Gz04JoRv8rApLi9y&#10;nRl35pJOu9CKWMI+0whdCGMmpW86stov3Egcvb2brA5RTq00kz7HcjvIpVKptLrnuNDpkZ46ag67&#10;o0XYfnL53H+91e/lvuyr6kHxa3pAvL6at48gAs3hLwy/+BEdishUuyMbLwaEJLmL6AEhPop2ulIr&#10;EDXCcp2sQRa5/H+g+AEAAP//AwBQSwECLQAUAAYACAAAACEAtoM4kv4AAADhAQAAEwAAAAAAAAAA&#10;AAAAAAAAAAAAW0NvbnRlbnRfVHlwZXNdLnhtbFBLAQItABQABgAIAAAAIQA4/SH/1gAAAJQBAAAL&#10;AAAAAAAAAAAAAAAAAC8BAABfcmVscy8ucmVsc1BLAQItABQABgAIAAAAIQBq782alQEAABQDAAAO&#10;AAAAAAAAAAAAAAAAAC4CAABkcnMvZTJvRG9jLnhtbFBLAQItABQABgAIAAAAIQD3em723gAAAAgB&#10;AAAPAAAAAAAAAAAAAAAAAO8DAABkcnMvZG93bnJldi54bWxQSwUGAAAAAAQABADzAAAA+gQAAAAA&#10;" filled="f" stroked="f">
              <v:textbox inset="0,0,0,0">
                <w:txbxContent>
                  <w:p w14:paraId="6A47F7B0" w14:textId="77777777" w:rsidR="00E61431" w:rsidRDefault="00D746A5">
                    <w:r>
                      <w:rPr>
                        <w:noProof/>
                      </w:rPr>
                      <w:drawing>
                        <wp:inline distT="0" distB="0" distL="0" distR="0" wp14:anchorId="55C5DDE6" wp14:editId="22DEB658">
                          <wp:extent cx="460375" cy="1556505"/>
                          <wp:effectExtent l="0" t="0" r="0" b="0"/>
                          <wp:docPr id="6" name="Lint"/>
                          <wp:cNvGraphicFramePr/>
                          <a:graphic xmlns:a="http://schemas.openxmlformats.org/drawingml/2006/main">
                            <a:graphicData uri="http://schemas.openxmlformats.org/drawingml/2006/picture">
                              <pic:pic xmlns:pic="http://schemas.openxmlformats.org/drawingml/2006/picture">
                                <pic:nvPicPr>
                                  <pic:cNvPr id="6" name="Lint"/>
                                  <pic:cNvPicPr/>
                                </pic:nvPicPr>
                                <pic:blipFill>
                                  <a:blip r:embed="rId1"/>
                                  <a:stretch>
                                    <a:fillRect/>
                                  </a:stretch>
                                </pic:blipFill>
                                <pic:spPr bwMode="auto">
                                  <a:xfrm>
                                    <a:off x="0" y="0"/>
                                    <a:ext cx="460375" cy="1556505"/>
                                  </a:xfrm>
                                  <a:prstGeom prst="rect">
                                    <a:avLst/>
                                  </a:prstGeom>
                                </pic:spPr>
                              </pic:pic>
                            </a:graphicData>
                          </a:graphic>
                        </wp:inline>
                      </w:drawing>
                    </w:r>
                  </w:p>
                </w:txbxContent>
              </v:textbox>
              <w10:wrap anchorx="page" anchory="page"/>
              <w10:anchorlock/>
            </v:shape>
          </w:pict>
        </mc:Fallback>
      </mc:AlternateContent>
    </w:r>
    <w:r>
      <w:rPr>
        <w:noProof/>
      </w:rPr>
      <mc:AlternateContent>
        <mc:Choice Requires="wps">
          <w:drawing>
            <wp:anchor distT="0" distB="0" distL="0" distR="0" simplePos="0" relativeHeight="251657216" behindDoc="0" locked="1" layoutInCell="1" allowOverlap="1" wp14:anchorId="734046E8" wp14:editId="03ED2214">
              <wp:simplePos x="0" y="0"/>
              <wp:positionH relativeFrom="page">
                <wp:posOffset>3995420</wp:posOffset>
              </wp:positionH>
              <wp:positionV relativeFrom="page">
                <wp:posOffset>0</wp:posOffset>
              </wp:positionV>
              <wp:extent cx="2339975" cy="1579880"/>
              <wp:effectExtent l="0" t="0" r="0" b="0"/>
              <wp:wrapNone/>
              <wp:docPr id="7" name="eb8de1c0-7297-11eb-9c2c-0242ac130003"/>
              <wp:cNvGraphicFramePr/>
              <a:graphic xmlns:a="http://schemas.openxmlformats.org/drawingml/2006/main">
                <a:graphicData uri="http://schemas.microsoft.com/office/word/2010/wordprocessingShape">
                  <wps:wsp>
                    <wps:cNvSpPr txBox="1"/>
                    <wps:spPr>
                      <a:xfrm>
                        <a:off x="0" y="0"/>
                        <a:ext cx="2339975" cy="1579880"/>
                      </a:xfrm>
                      <a:prstGeom prst="rect">
                        <a:avLst/>
                      </a:prstGeom>
                      <a:noFill/>
                    </wps:spPr>
                    <wps:txbx>
                      <w:txbxContent>
                        <w:p w14:paraId="2C34547F" w14:textId="77777777" w:rsidR="00E61431" w:rsidRDefault="00D746A5">
                          <w:r>
                            <w:rPr>
                              <w:noProof/>
                            </w:rPr>
                            <w:drawing>
                              <wp:inline distT="0" distB="0" distL="0" distR="0" wp14:anchorId="55061620" wp14:editId="658BA064">
                                <wp:extent cx="2339975" cy="1582780"/>
                                <wp:effectExtent l="0" t="0" r="0" b="0"/>
                                <wp:docPr id="8" name="Woordmerk_RIVM" descr="Rijksinstituut voor Volksgezondheid en Milieu" title="Rijksinstituut voor Volksgezondheid en Milieu"/>
                                <wp:cNvGraphicFramePr/>
                                <a:graphic xmlns:a="http://schemas.openxmlformats.org/drawingml/2006/main">
                                  <a:graphicData uri="http://schemas.openxmlformats.org/drawingml/2006/picture">
                                    <pic:pic xmlns:pic="http://schemas.openxmlformats.org/drawingml/2006/picture">
                                      <pic:nvPicPr>
                                        <pic:cNvPr id="8" name="Woordmerk_RIVM"/>
                                        <pic:cNvPicPr/>
                                      </pic:nvPicPr>
                                      <pic:blipFill>
                                        <a:blip r:embed="rId2"/>
                                        <a:stretch>
                                          <a:fillRect/>
                                        </a:stretch>
                                      </pic:blipFill>
                                      <pic:spPr bwMode="auto">
                                        <a:xfrm>
                                          <a:off x="0" y="0"/>
                                          <a:ext cx="2339975" cy="1582780"/>
                                        </a:xfrm>
                                        <a:prstGeom prst="rect">
                                          <a:avLst/>
                                        </a:prstGeom>
                                      </pic:spPr>
                                    </pic:pic>
                                  </a:graphicData>
                                </a:graphic>
                              </wp:inline>
                            </w:drawing>
                          </w:r>
                        </w:p>
                      </w:txbxContent>
                    </wps:txbx>
                    <wps:bodyPr vert="horz" wrap="square" lIns="0" tIns="0" rIns="0" bIns="0" anchor="t" anchorCtr="0"/>
                  </wps:wsp>
                </a:graphicData>
              </a:graphic>
            </wp:anchor>
          </w:drawing>
        </mc:Choice>
        <mc:Fallback>
          <w:pict>
            <v:shape w14:anchorId="734046E8" id="eb8de1c0-7297-11eb-9c2c-0242ac130003" o:spid="_x0000_s1038" type="#_x0000_t202" style="position:absolute;margin-left:314.6pt;margin-top:0;width:184.25pt;height:124.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85dlgEAABUDAAAOAAAAZHJzL2Uyb0RvYy54bWysUsFOIzEMvSPxD1HudNqiQjtqirQgViuh&#10;XSR2PyDNJJ1Ikzg4oTPl63EC0yL2ttqL49jJ8/Oz1zeD69heY7TgBZ9Nppxpr6Cxfif4n9/3F0vO&#10;YpK+kR14LfhBR36zOT9b96HWc2ihazQyAvGx7oPgbUqhrqqoWu1knEDQnpIG0MlEV9xVDcqe0F1X&#10;zafTq6oHbAKC0jFS9O49yTcF3xit0i9jok6sE5y4pWKx2G221WYt6x3K0Fr1QUP+AwsnraeiR6g7&#10;mSR7QfsXlLMKIYJJEwWuAmOs0qUH6mY2/dLNUyuDLr2QODEcZYr/D1b93D+FR2Rp+AYDDTAL0odY&#10;RwrmfgaDLp/ElFGeJDwcZdNDYoqC88vL1ep6wZmi3GxxvVoui7DV6XvAmL5rcCw7giPNpcgl9w8x&#10;UUl6Oj7J1Tzc267L8ROX7KVhOzDbCL4YeW6hORB92kCCbQFfOetpmoLH5xeJmrPuhye58uhHB0dn&#10;OzrSK/oqeOLs3b1NZUVGAqR9ofixJ3m4n++F5mmbN28AAAD//wMAUEsDBBQABgAIAAAAIQB56Mm6&#10;3gAAAAgBAAAPAAAAZHJzL2Rvd25yZXYueG1sTI9BT4NAFITvJv6HzWvizS4lhgLyaBqjJxMjxYPH&#10;BV5hU/YtstsW/73rSY+Tmcx8U+wWM4oLzU5bRtisIxDEre009wgf9ct9CsJ5xZ0aLRPCNznYlbc3&#10;hco7e+WKLgffi1DCLlcIg/dTLqVrBzLKre1EHLyjnY3yQc697GZ1DeVmlHEUJdIozWFhUBM9DdSe&#10;DmeDsP/k6ll/vTXv1bHSdZ1F/JqcEO9Wy/4RhKfF/4XhFz+gQxmYGnvmzokRIYmzOEQRwqNgZ9l2&#10;C6JBiB/SFGRZyP8Hyh8AAAD//wMAUEsBAi0AFAAGAAgAAAAhALaDOJL+AAAA4QEAABMAAAAAAAAA&#10;AAAAAAAAAAAAAFtDb250ZW50X1R5cGVzXS54bWxQSwECLQAUAAYACAAAACEAOP0h/9YAAACUAQAA&#10;CwAAAAAAAAAAAAAAAAAvAQAAX3JlbHMvLnJlbHNQSwECLQAUAAYACAAAACEAB4POXZYBAAAVAwAA&#10;DgAAAAAAAAAAAAAAAAAuAgAAZHJzL2Uyb0RvYy54bWxQSwECLQAUAAYACAAAACEAeejJut4AAAAI&#10;AQAADwAAAAAAAAAAAAAAAADwAwAAZHJzL2Rvd25yZXYueG1sUEsFBgAAAAAEAAQA8wAAAPsEAAAA&#10;AA==&#10;" filled="f" stroked="f">
              <v:textbox inset="0,0,0,0">
                <w:txbxContent>
                  <w:p w14:paraId="2C34547F" w14:textId="77777777" w:rsidR="00E61431" w:rsidRDefault="00D746A5">
                    <w:r>
                      <w:rPr>
                        <w:noProof/>
                      </w:rPr>
                      <w:drawing>
                        <wp:inline distT="0" distB="0" distL="0" distR="0" wp14:anchorId="55061620" wp14:editId="658BA064">
                          <wp:extent cx="2339975" cy="1582780"/>
                          <wp:effectExtent l="0" t="0" r="0" b="0"/>
                          <wp:docPr id="8" name="Woordmerk_RIVM" descr="Rijksinstituut voor Volksgezondheid en Milieu" title="Rijksinstituut voor Volksgezondheid en Milieu"/>
                          <wp:cNvGraphicFramePr/>
                          <a:graphic xmlns:a="http://schemas.openxmlformats.org/drawingml/2006/main">
                            <a:graphicData uri="http://schemas.openxmlformats.org/drawingml/2006/picture">
                              <pic:pic xmlns:pic="http://schemas.openxmlformats.org/drawingml/2006/picture">
                                <pic:nvPicPr>
                                  <pic:cNvPr id="8" name="Woordmerk_RIVM"/>
                                  <pic:cNvPicPr/>
                                </pic:nvPicPr>
                                <pic:blipFill>
                                  <a:blip r:embed="rId2"/>
                                  <a:stretch>
                                    <a:fillRect/>
                                  </a:stretch>
                                </pic:blipFill>
                                <pic:spPr bwMode="auto">
                                  <a:xfrm>
                                    <a:off x="0" y="0"/>
                                    <a:ext cx="2339975" cy="1582780"/>
                                  </a:xfrm>
                                  <a:prstGeom prst="rect">
                                    <a:avLst/>
                                  </a:prstGeom>
                                </pic:spPr>
                              </pic:pic>
                            </a:graphicData>
                          </a:graphic>
                        </wp:inline>
                      </w:drawing>
                    </w:r>
                  </w:p>
                </w:txbxContent>
              </v:textbox>
              <w10:wrap anchorx="page" anchory="page"/>
              <w10:anchorlock/>
            </v:shape>
          </w:pict>
        </mc:Fallback>
      </mc:AlternateContent>
    </w:r>
    <w:r>
      <w:rPr>
        <w:noProof/>
      </w:rPr>
      <mc:AlternateContent>
        <mc:Choice Requires="wps">
          <w:drawing>
            <wp:anchor distT="0" distB="0" distL="0" distR="0" simplePos="0" relativeHeight="251658240" behindDoc="0" locked="1" layoutInCell="1" allowOverlap="1" wp14:anchorId="3B410D0B" wp14:editId="499E262D">
              <wp:simplePos x="0" y="0"/>
              <wp:positionH relativeFrom="page">
                <wp:posOffset>5921375</wp:posOffset>
              </wp:positionH>
              <wp:positionV relativeFrom="page">
                <wp:posOffset>1961514</wp:posOffset>
              </wp:positionV>
              <wp:extent cx="1259840" cy="7599045"/>
              <wp:effectExtent l="0" t="0" r="0" b="0"/>
              <wp:wrapNone/>
              <wp:docPr id="9" name="eb8de254-7297-11eb-9c2c-0242ac130003"/>
              <wp:cNvGraphicFramePr/>
              <a:graphic xmlns:a="http://schemas.openxmlformats.org/drawingml/2006/main">
                <a:graphicData uri="http://schemas.microsoft.com/office/word/2010/wordprocessingShape">
                  <wps:wsp>
                    <wps:cNvSpPr txBox="1"/>
                    <wps:spPr>
                      <a:xfrm>
                        <a:off x="0" y="0"/>
                        <a:ext cx="1259840" cy="7599045"/>
                      </a:xfrm>
                      <a:prstGeom prst="rect">
                        <a:avLst/>
                      </a:prstGeom>
                      <a:noFill/>
                    </wps:spPr>
                    <wps:txbx>
                      <w:txbxContent>
                        <w:p w14:paraId="2FE02C30" w14:textId="77777777" w:rsidR="00E61431" w:rsidRDefault="00D746A5">
                          <w:pPr>
                            <w:pStyle w:val="Huisstijl-Afzendgegevens"/>
                          </w:pPr>
                          <w:r>
                            <w:t>RIVM</w:t>
                          </w:r>
                        </w:p>
                        <w:p w14:paraId="460C0B2C" w14:textId="77777777" w:rsidR="00E61431" w:rsidRDefault="00E61431">
                          <w:pPr>
                            <w:pStyle w:val="WitregelW1"/>
                          </w:pPr>
                        </w:p>
                        <w:p w14:paraId="571579BD" w14:textId="77777777" w:rsidR="00E61431" w:rsidRDefault="00D746A5">
                          <w:pPr>
                            <w:pStyle w:val="Huisstijl-Afzendgegevens"/>
                          </w:pPr>
                          <w:r>
                            <w:t>A. van Leeuwenhoeklaan 9</w:t>
                          </w:r>
                        </w:p>
                        <w:p w14:paraId="6DEC30EF" w14:textId="77777777" w:rsidR="00E61431" w:rsidRDefault="00D746A5">
                          <w:pPr>
                            <w:pStyle w:val="Huisstijl-Afzendgegevens"/>
                          </w:pPr>
                          <w:r>
                            <w:t>3721 MA Bilthoven</w:t>
                          </w:r>
                        </w:p>
                        <w:p w14:paraId="191E2289" w14:textId="77777777" w:rsidR="00E61431" w:rsidRPr="00365629" w:rsidRDefault="00D746A5">
                          <w:pPr>
                            <w:pStyle w:val="Huisstijl-Afzendgegevens"/>
                            <w:rPr>
                              <w:lang w:val="en-US"/>
                            </w:rPr>
                          </w:pPr>
                          <w:r w:rsidRPr="00365629">
                            <w:rPr>
                              <w:lang w:val="en-US"/>
                            </w:rPr>
                            <w:t>Postbus 1</w:t>
                          </w:r>
                        </w:p>
                        <w:p w14:paraId="341F8FDA" w14:textId="77777777" w:rsidR="00E61431" w:rsidRPr="00365629" w:rsidRDefault="00D746A5">
                          <w:pPr>
                            <w:pStyle w:val="Huisstijl-Afzendgegevens"/>
                            <w:rPr>
                              <w:lang w:val="en-US"/>
                            </w:rPr>
                          </w:pPr>
                          <w:r w:rsidRPr="00365629">
                            <w:rPr>
                              <w:lang w:val="en-US"/>
                            </w:rPr>
                            <w:t xml:space="preserve">3720 BA </w:t>
                          </w:r>
                          <w:proofErr w:type="spellStart"/>
                          <w:r w:rsidRPr="00365629">
                            <w:rPr>
                              <w:lang w:val="en-US"/>
                            </w:rPr>
                            <w:t>Bilthoven</w:t>
                          </w:r>
                          <w:proofErr w:type="spellEnd"/>
                        </w:p>
                        <w:p w14:paraId="39DE6CDF" w14:textId="77777777" w:rsidR="00E61431" w:rsidRPr="00365629" w:rsidRDefault="00D746A5">
                          <w:pPr>
                            <w:pStyle w:val="Huisstijl-Afzendgegevens"/>
                            <w:rPr>
                              <w:lang w:val="en-US"/>
                            </w:rPr>
                          </w:pPr>
                          <w:r w:rsidRPr="00365629">
                            <w:rPr>
                              <w:lang w:val="en-US"/>
                            </w:rPr>
                            <w:t>www.rivm.nl</w:t>
                          </w:r>
                        </w:p>
                        <w:p w14:paraId="25037637" w14:textId="77777777" w:rsidR="00E61431" w:rsidRPr="00365629" w:rsidRDefault="00E61431">
                          <w:pPr>
                            <w:pStyle w:val="WitregelW1"/>
                            <w:rPr>
                              <w:lang w:val="en-US"/>
                            </w:rPr>
                          </w:pPr>
                        </w:p>
                        <w:p w14:paraId="10DACF3C" w14:textId="77777777" w:rsidR="00E61431" w:rsidRPr="00365629" w:rsidRDefault="00D746A5">
                          <w:pPr>
                            <w:pStyle w:val="Huisstijl-Afzendgegevens"/>
                            <w:rPr>
                              <w:lang w:val="en-US"/>
                            </w:rPr>
                          </w:pPr>
                          <w:r w:rsidRPr="00365629">
                            <w:rPr>
                              <w:lang w:val="en-US"/>
                            </w:rPr>
                            <w:t>T   +31 88 689 8989</w:t>
                          </w:r>
                        </w:p>
                        <w:p w14:paraId="354CED91" w14:textId="77777777" w:rsidR="00E61431" w:rsidRPr="00365629" w:rsidRDefault="00D746A5">
                          <w:pPr>
                            <w:pStyle w:val="Huisstijl-Afzendgegevens"/>
                            <w:rPr>
                              <w:lang w:val="en-US"/>
                            </w:rPr>
                          </w:pPr>
                          <w:r w:rsidRPr="00365629">
                            <w:rPr>
                              <w:lang w:val="en-US"/>
                            </w:rPr>
                            <w:t>info@rivm.nl</w:t>
                          </w:r>
                        </w:p>
                        <w:p w14:paraId="63429310" w14:textId="77777777" w:rsidR="00E61431" w:rsidRPr="00365629" w:rsidRDefault="00E61431">
                          <w:pPr>
                            <w:pStyle w:val="WitregelW2"/>
                            <w:rPr>
                              <w:lang w:val="en-US"/>
                            </w:rPr>
                          </w:pPr>
                        </w:p>
                        <w:p w14:paraId="0C10C048" w14:textId="77777777" w:rsidR="00E61431" w:rsidRPr="00365629" w:rsidRDefault="00D746A5">
                          <w:pPr>
                            <w:pStyle w:val="Huisstijl-Referentiegegevenskop"/>
                            <w:rPr>
                              <w:lang w:val="en-US"/>
                            </w:rPr>
                          </w:pPr>
                          <w:r w:rsidRPr="00365629">
                            <w:rPr>
                              <w:lang w:val="en-US"/>
                            </w:rPr>
                            <w:t>Auteur</w:t>
                          </w:r>
                        </w:p>
                        <w:p w14:paraId="79AD3A1B" w14:textId="77777777" w:rsidR="00E61431" w:rsidRPr="00365629" w:rsidRDefault="00D746A5">
                          <w:pPr>
                            <w:pStyle w:val="Huisstijl-Afzendgegevens"/>
                            <w:rPr>
                              <w:lang w:val="en-US"/>
                            </w:rPr>
                          </w:pPr>
                          <w:r w:rsidRPr="00365629">
                            <w:rPr>
                              <w:lang w:val="en-US"/>
                            </w:rPr>
                            <w:t>Lisa Tostrams</w:t>
                          </w:r>
                        </w:p>
                      </w:txbxContent>
                    </wps:txbx>
                    <wps:bodyPr vert="horz" wrap="square" lIns="0" tIns="0" rIns="0" bIns="0" anchor="t" anchorCtr="0"/>
                  </wps:wsp>
                </a:graphicData>
              </a:graphic>
            </wp:anchor>
          </w:drawing>
        </mc:Choice>
        <mc:Fallback>
          <w:pict>
            <v:shape w14:anchorId="3B410D0B" id="eb8de254-7297-11eb-9c2c-0242ac130003" o:spid="_x0000_s1039" type="#_x0000_t202" style="position:absolute;margin-left:466.25pt;margin-top:154.45pt;width:99.2pt;height:598.3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AK6lAEAABUDAAAOAAAAZHJzL2Uyb0RvYy54bWysUlFPGzEMfkfaf4jyvt5RUaCnpkgMgZAm&#10;QGL7AWku6UW6xJkTetf9epyUa6ftbeLFcez4y+fPXt2Mrmc7jdGCF/x8VnOmvYLW+q3gP3/cf73m&#10;LCbpW9mD14LvdeQ36y9nqyE0eg4d9K1GRiA+NkMQvEspNFUVVaedjDMI2lPSADqZ6IrbqkU5ELrr&#10;q3ldX1YDYBsQlI6RoneHJF8XfGO0Ss/GRJ1YLzhxS8VisZtsq/VKNluUobPqg4b8DxZOWk+fHqHu&#10;ZJLsDe0/UM4qhAgmzRS4CoyxSpceqJvz+q9uXjsZdOmFxInhKFP8PFj1tHsNL8jSeAsjDTALMoTY&#10;RArmfkaDLp/ElFGeJNwfZdNjYioXzRfL6wtKKcpdLZbL+mKRcapTecCYHjQ4lh3BkeZS5JK77zEd&#10;nk5P8m8e7m3f5/iJS/bSuBmZbQW/nHhuoN0TfdpAgu0Af3M20DQFj7/eJGrO+kdPcuXRTw5OzmZy&#10;pFdUKnji7OB+S2VFJgKkfenmY0/ycP+8F5qnbV6/AwAA//8DAFBLAwQUAAYACAAAACEApPTpsuEA&#10;AAANAQAADwAAAGRycy9kb3ducmV2LnhtbEyPwW6DMAyG75P2DpEn7bYmLQIVRqiqaTtNmkrZYcdA&#10;UkAlDiNpy95+7qm9/ZY//f6cb2Y7sLOZfO9QwnIhgBlsnO6xlfBdfbysgfmgUKvBoZHwZzxsiseH&#10;XGXaXbA0531oGZWgz5SELoQx49w3nbHKL9xokHYHN1kVaJxarid1oXI78JUQCbeqR7rQqdG8daY5&#10;7k9WwvYHy/f+96velYeyr6pU4GdylPL5ad6+AgtmDjcYrvqkDgU51e6E2rNBQhqtYkIlRGKdArsS&#10;y0hQqinFIk6AFzm//6L4BwAA//8DAFBLAQItABQABgAIAAAAIQC2gziS/gAAAOEBAAATAAAAAAAA&#10;AAAAAAAAAAAAAABbQ29udGVudF9UeXBlc10ueG1sUEsBAi0AFAAGAAgAAAAhADj9If/WAAAAlAEA&#10;AAsAAAAAAAAAAAAAAAAALwEAAF9yZWxzLy5yZWxzUEsBAi0AFAAGAAgAAAAhALyIArqUAQAAFQMA&#10;AA4AAAAAAAAAAAAAAAAALgIAAGRycy9lMm9Eb2MueG1sUEsBAi0AFAAGAAgAAAAhAKT06bLhAAAA&#10;DQEAAA8AAAAAAAAAAAAAAAAA7gMAAGRycy9kb3ducmV2LnhtbFBLBQYAAAAABAAEAPMAAAD8BAAA&#10;AAA=&#10;" filled="f" stroked="f">
              <v:textbox inset="0,0,0,0">
                <w:txbxContent>
                  <w:p w14:paraId="2FE02C30" w14:textId="77777777" w:rsidR="00E61431" w:rsidRDefault="00D746A5">
                    <w:pPr>
                      <w:pStyle w:val="Huisstijl-Afzendgegevens"/>
                    </w:pPr>
                    <w:r>
                      <w:t>RIVM</w:t>
                    </w:r>
                  </w:p>
                  <w:p w14:paraId="460C0B2C" w14:textId="77777777" w:rsidR="00E61431" w:rsidRDefault="00E61431">
                    <w:pPr>
                      <w:pStyle w:val="WitregelW1"/>
                    </w:pPr>
                  </w:p>
                  <w:p w14:paraId="571579BD" w14:textId="77777777" w:rsidR="00E61431" w:rsidRDefault="00D746A5">
                    <w:pPr>
                      <w:pStyle w:val="Huisstijl-Afzendgegevens"/>
                    </w:pPr>
                    <w:r>
                      <w:t>A. van Leeuwenhoeklaan 9</w:t>
                    </w:r>
                  </w:p>
                  <w:p w14:paraId="6DEC30EF" w14:textId="77777777" w:rsidR="00E61431" w:rsidRDefault="00D746A5">
                    <w:pPr>
                      <w:pStyle w:val="Huisstijl-Afzendgegevens"/>
                    </w:pPr>
                    <w:r>
                      <w:t>3721 MA Bilthoven</w:t>
                    </w:r>
                  </w:p>
                  <w:p w14:paraId="191E2289" w14:textId="77777777" w:rsidR="00E61431" w:rsidRPr="00365629" w:rsidRDefault="00D746A5">
                    <w:pPr>
                      <w:pStyle w:val="Huisstijl-Afzendgegevens"/>
                      <w:rPr>
                        <w:lang w:val="en-US"/>
                      </w:rPr>
                    </w:pPr>
                    <w:r w:rsidRPr="00365629">
                      <w:rPr>
                        <w:lang w:val="en-US"/>
                      </w:rPr>
                      <w:t>Postbus 1</w:t>
                    </w:r>
                  </w:p>
                  <w:p w14:paraId="341F8FDA" w14:textId="77777777" w:rsidR="00E61431" w:rsidRPr="00365629" w:rsidRDefault="00D746A5">
                    <w:pPr>
                      <w:pStyle w:val="Huisstijl-Afzendgegevens"/>
                      <w:rPr>
                        <w:lang w:val="en-US"/>
                      </w:rPr>
                    </w:pPr>
                    <w:r w:rsidRPr="00365629">
                      <w:rPr>
                        <w:lang w:val="en-US"/>
                      </w:rPr>
                      <w:t xml:space="preserve">3720 BA </w:t>
                    </w:r>
                    <w:proofErr w:type="spellStart"/>
                    <w:r w:rsidRPr="00365629">
                      <w:rPr>
                        <w:lang w:val="en-US"/>
                      </w:rPr>
                      <w:t>Bilthoven</w:t>
                    </w:r>
                    <w:proofErr w:type="spellEnd"/>
                  </w:p>
                  <w:p w14:paraId="39DE6CDF" w14:textId="77777777" w:rsidR="00E61431" w:rsidRPr="00365629" w:rsidRDefault="00D746A5">
                    <w:pPr>
                      <w:pStyle w:val="Huisstijl-Afzendgegevens"/>
                      <w:rPr>
                        <w:lang w:val="en-US"/>
                      </w:rPr>
                    </w:pPr>
                    <w:r w:rsidRPr="00365629">
                      <w:rPr>
                        <w:lang w:val="en-US"/>
                      </w:rPr>
                      <w:t>www.rivm.nl</w:t>
                    </w:r>
                  </w:p>
                  <w:p w14:paraId="25037637" w14:textId="77777777" w:rsidR="00E61431" w:rsidRPr="00365629" w:rsidRDefault="00E61431">
                    <w:pPr>
                      <w:pStyle w:val="WitregelW1"/>
                      <w:rPr>
                        <w:lang w:val="en-US"/>
                      </w:rPr>
                    </w:pPr>
                  </w:p>
                  <w:p w14:paraId="10DACF3C" w14:textId="77777777" w:rsidR="00E61431" w:rsidRPr="00365629" w:rsidRDefault="00D746A5">
                    <w:pPr>
                      <w:pStyle w:val="Huisstijl-Afzendgegevens"/>
                      <w:rPr>
                        <w:lang w:val="en-US"/>
                      </w:rPr>
                    </w:pPr>
                    <w:r w:rsidRPr="00365629">
                      <w:rPr>
                        <w:lang w:val="en-US"/>
                      </w:rPr>
                      <w:t>T   +31 88 689 8989</w:t>
                    </w:r>
                  </w:p>
                  <w:p w14:paraId="354CED91" w14:textId="77777777" w:rsidR="00E61431" w:rsidRPr="00365629" w:rsidRDefault="00D746A5">
                    <w:pPr>
                      <w:pStyle w:val="Huisstijl-Afzendgegevens"/>
                      <w:rPr>
                        <w:lang w:val="en-US"/>
                      </w:rPr>
                    </w:pPr>
                    <w:r w:rsidRPr="00365629">
                      <w:rPr>
                        <w:lang w:val="en-US"/>
                      </w:rPr>
                      <w:t>info@rivm.nl</w:t>
                    </w:r>
                  </w:p>
                  <w:p w14:paraId="63429310" w14:textId="77777777" w:rsidR="00E61431" w:rsidRPr="00365629" w:rsidRDefault="00E61431">
                    <w:pPr>
                      <w:pStyle w:val="WitregelW2"/>
                      <w:rPr>
                        <w:lang w:val="en-US"/>
                      </w:rPr>
                    </w:pPr>
                  </w:p>
                  <w:p w14:paraId="0C10C048" w14:textId="77777777" w:rsidR="00E61431" w:rsidRPr="00365629" w:rsidRDefault="00D746A5">
                    <w:pPr>
                      <w:pStyle w:val="Huisstijl-Referentiegegevenskop"/>
                      <w:rPr>
                        <w:lang w:val="en-US"/>
                      </w:rPr>
                    </w:pPr>
                    <w:r w:rsidRPr="00365629">
                      <w:rPr>
                        <w:lang w:val="en-US"/>
                      </w:rPr>
                      <w:t>Auteur</w:t>
                    </w:r>
                  </w:p>
                  <w:p w14:paraId="79AD3A1B" w14:textId="77777777" w:rsidR="00E61431" w:rsidRPr="00365629" w:rsidRDefault="00D746A5">
                    <w:pPr>
                      <w:pStyle w:val="Huisstijl-Afzendgegevens"/>
                      <w:rPr>
                        <w:lang w:val="en-US"/>
                      </w:rPr>
                    </w:pPr>
                    <w:r w:rsidRPr="00365629">
                      <w:rPr>
                        <w:lang w:val="en-US"/>
                      </w:rPr>
                      <w:t>Lisa Tostrams</w:t>
                    </w:r>
                  </w:p>
                </w:txbxContent>
              </v:textbox>
              <w10:wrap anchorx="page" anchory="page"/>
              <w10:anchorlock/>
            </v:shape>
          </w:pict>
        </mc:Fallback>
      </mc:AlternateContent>
    </w:r>
    <w:r>
      <w:rPr>
        <w:noProof/>
      </w:rPr>
      <mc:AlternateContent>
        <mc:Choice Requires="wps">
          <w:drawing>
            <wp:anchor distT="0" distB="0" distL="0" distR="0" simplePos="0" relativeHeight="251659264" behindDoc="0" locked="1" layoutInCell="1" allowOverlap="1" wp14:anchorId="532B7B9E" wp14:editId="46322C1F">
              <wp:simplePos x="0" y="0"/>
              <wp:positionH relativeFrom="page">
                <wp:posOffset>5925185</wp:posOffset>
              </wp:positionH>
              <wp:positionV relativeFrom="page">
                <wp:posOffset>10000615</wp:posOffset>
              </wp:positionV>
              <wp:extent cx="1257300" cy="142875"/>
              <wp:effectExtent l="0" t="0" r="0" b="0"/>
              <wp:wrapNone/>
              <wp:docPr id="10" name="eb8de3a7-7297-11eb-9c2c-0242ac130003"/>
              <wp:cNvGraphicFramePr/>
              <a:graphic xmlns:a="http://schemas.openxmlformats.org/drawingml/2006/main">
                <a:graphicData uri="http://schemas.microsoft.com/office/word/2010/wordprocessingShape">
                  <wps:wsp>
                    <wps:cNvSpPr txBox="1"/>
                    <wps:spPr>
                      <a:xfrm>
                        <a:off x="0" y="0"/>
                        <a:ext cx="1257300" cy="142875"/>
                      </a:xfrm>
                      <a:prstGeom prst="rect">
                        <a:avLst/>
                      </a:prstGeom>
                      <a:noFill/>
                    </wps:spPr>
                    <wps:txbx>
                      <w:txbxContent>
                        <w:p w14:paraId="2C4B1A49" w14:textId="77777777" w:rsidR="00E61431" w:rsidRDefault="00D746A5">
                          <w:pPr>
                            <w:pStyle w:val="Huisstijl-Afzendgegevens"/>
                          </w:pPr>
                          <w:r>
                            <w:t xml:space="preserve">Pagina </w:t>
                          </w:r>
                          <w:r>
                            <w:fldChar w:fldCharType="begin"/>
                          </w:r>
                          <w:r>
                            <w:instrText>PAGE</w:instrText>
                          </w:r>
                          <w:r>
                            <w:fldChar w:fldCharType="separate"/>
                          </w:r>
                          <w:r w:rsidR="00365629">
                            <w:rPr>
                              <w:noProof/>
                            </w:rPr>
                            <w:t>1</w:t>
                          </w:r>
                          <w:r>
                            <w:fldChar w:fldCharType="end"/>
                          </w:r>
                          <w:r>
                            <w:t xml:space="preserve"> van </w:t>
                          </w:r>
                          <w:r>
                            <w:fldChar w:fldCharType="begin"/>
                          </w:r>
                          <w:r>
                            <w:instrText>NUMPAGES</w:instrText>
                          </w:r>
                          <w:r>
                            <w:fldChar w:fldCharType="separate"/>
                          </w:r>
                          <w:r w:rsidR="00365629">
                            <w:rPr>
                              <w:noProof/>
                            </w:rPr>
                            <w:t>1</w:t>
                          </w:r>
                          <w:r>
                            <w:fldChar w:fldCharType="end"/>
                          </w:r>
                        </w:p>
                      </w:txbxContent>
                    </wps:txbx>
                    <wps:bodyPr vert="horz" wrap="square" lIns="0" tIns="0" rIns="0" bIns="0" anchor="t" anchorCtr="0"/>
                  </wps:wsp>
                </a:graphicData>
              </a:graphic>
            </wp:anchor>
          </w:drawing>
        </mc:Choice>
        <mc:Fallback>
          <w:pict>
            <v:shape w14:anchorId="532B7B9E" id="eb8de3a7-7297-11eb-9c2c-0242ac130003" o:spid="_x0000_s1040" type="#_x0000_t202" style="position:absolute;margin-left:466.55pt;margin-top:787.45pt;width:99pt;height:11.2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4mkwEAABQDAAAOAAAAZHJzL2Uyb0RvYy54bWysUttu2zAMfR/QfxD03thJLymMKAXWosOA&#10;Yh3Q7QMUWYoFWKJKqbHTrx+l1EnRvQ17oShSPDo85Op2dD3baYwWvODzWc2Z9gpa67eC//71cH7D&#10;WUzSt7IHrwXf68hv12dfVkNo9AI66FuNjEB8bIYgeJdSaKoqqk47GWcQtKekAXQy0RW3VYtyIHTX&#10;V4u6vq4GwDYgKB0jRe8PSb4u+MZolZ6MiTqxXnDilorFYjfZVuuVbLYoQ2fVOw35DyyctJ4+PULd&#10;yyTZK9q/oJxVCBFMmilwFRhjlS49UDfz+lM3z50MuvRC4sRwlCn+P1j1Y/ccfiJL41cYaYBZkCHE&#10;JlIw9zMadPkkpozyJOH+KJseE1O5aHG1vKgppSg3v1zcLK8yTHWqDhjTNw2OZUdwpLEUteTuMabD&#10;0+lJ/szDg+37HD9RyV4aNyOzreDLieYG2j2xpwUk2A7wjbOBhil4fHmVqDnrv3tSK09+cnByNpMj&#10;vaJSwRNnB/culQ2ZCJD0pZv3Ncmz/XgvNE/LvP4DAAD//wMAUEsDBBQABgAIAAAAIQBEyE/H4QAA&#10;AA4BAAAPAAAAZHJzL2Rvd25yZXYueG1sTI/BTsMwEETvSPyDtUjcqBNSWhLiVFUFJyREGg4cndhN&#10;rMbrNHbb8PdsTnDcmafZmXwz2Z5d9OiNQwHxIgKmsXHKYCvgq3p7eAbmg0Qle4dawI/2sClub3KZ&#10;KXfFUl/2oWUUgj6TAroQhoxz33TaSr9wg0byDm60MtA5tlyN8krhtuePUbTiVhqkD50c9K7TzXF/&#10;tgK231i+mtNH/VkeSlNVaYTvq6MQ93fT9gVY0FP4g2GuT9WhoE61O6PyrBeQJklMKBlP62UKbEbi&#10;JCatnrV0vQRe5Pz/jOIXAAD//wMAUEsBAi0AFAAGAAgAAAAhALaDOJL+AAAA4QEAABMAAAAAAAAA&#10;AAAAAAAAAAAAAFtDb250ZW50X1R5cGVzXS54bWxQSwECLQAUAAYACAAAACEAOP0h/9YAAACUAQAA&#10;CwAAAAAAAAAAAAAAAAAvAQAAX3JlbHMvLnJlbHNQSwECLQAUAAYACAAAACEAlbkuJpMBAAAUAwAA&#10;DgAAAAAAAAAAAAAAAAAuAgAAZHJzL2Uyb0RvYy54bWxQSwECLQAUAAYACAAAACEARMhPx+EAAAAO&#10;AQAADwAAAAAAAAAAAAAAAADtAwAAZHJzL2Rvd25yZXYueG1sUEsFBgAAAAAEAAQA8wAAAPsEAAAA&#10;AA==&#10;" filled="f" stroked="f">
              <v:textbox inset="0,0,0,0">
                <w:txbxContent>
                  <w:p w14:paraId="2C4B1A49" w14:textId="77777777" w:rsidR="00E61431" w:rsidRDefault="00D746A5">
                    <w:pPr>
                      <w:pStyle w:val="Huisstijl-Afzendgegevens"/>
                    </w:pPr>
                    <w:r>
                      <w:t xml:space="preserve">Pagina </w:t>
                    </w:r>
                    <w:r>
                      <w:fldChar w:fldCharType="begin"/>
                    </w:r>
                    <w:r>
                      <w:instrText>PAGE</w:instrText>
                    </w:r>
                    <w:r>
                      <w:fldChar w:fldCharType="separate"/>
                    </w:r>
                    <w:r w:rsidR="00365629">
                      <w:rPr>
                        <w:noProof/>
                      </w:rPr>
                      <w:t>1</w:t>
                    </w:r>
                    <w:r>
                      <w:fldChar w:fldCharType="end"/>
                    </w:r>
                    <w:r>
                      <w:t xml:space="preserve"> van </w:t>
                    </w:r>
                    <w:r>
                      <w:fldChar w:fldCharType="begin"/>
                    </w:r>
                    <w:r>
                      <w:instrText>NUMPAGES</w:instrText>
                    </w:r>
                    <w:r>
                      <w:fldChar w:fldCharType="separate"/>
                    </w:r>
                    <w:r w:rsidR="00365629">
                      <w:rPr>
                        <w:noProof/>
                      </w:rPr>
                      <w:t>1</w:t>
                    </w:r>
                    <w:r>
                      <w:fldChar w:fldCharType="end"/>
                    </w:r>
                  </w:p>
                </w:txbxContent>
              </v:textbox>
              <w10:wrap anchorx="page" anchory="page"/>
              <w10:anchorlock/>
            </v:shape>
          </w:pict>
        </mc:Fallback>
      </mc:AlternateContent>
    </w:r>
    <w:r>
      <w:rPr>
        <w:noProof/>
      </w:rPr>
      <mc:AlternateContent>
        <mc:Choice Requires="wps">
          <w:drawing>
            <wp:anchor distT="0" distB="0" distL="0" distR="0" simplePos="0" relativeHeight="251660288" behindDoc="0" locked="1" layoutInCell="1" allowOverlap="1" wp14:anchorId="0DD3854B" wp14:editId="06AD5488">
              <wp:simplePos x="0" y="0"/>
              <wp:positionH relativeFrom="page">
                <wp:posOffset>1007744</wp:posOffset>
              </wp:positionH>
              <wp:positionV relativeFrom="page">
                <wp:posOffset>10000615</wp:posOffset>
              </wp:positionV>
              <wp:extent cx="2466975" cy="142875"/>
              <wp:effectExtent l="0" t="0" r="0" b="0"/>
              <wp:wrapNone/>
              <wp:docPr id="11" name="eb8de418-7297-11eb-9c2c-0242ac130003"/>
              <wp:cNvGraphicFramePr/>
              <a:graphic xmlns:a="http://schemas.openxmlformats.org/drawingml/2006/main">
                <a:graphicData uri="http://schemas.microsoft.com/office/word/2010/wordprocessingShape">
                  <wps:wsp>
                    <wps:cNvSpPr txBox="1"/>
                    <wps:spPr>
                      <a:xfrm>
                        <a:off x="0" y="0"/>
                        <a:ext cx="2466975" cy="142875"/>
                      </a:xfrm>
                      <a:prstGeom prst="rect">
                        <a:avLst/>
                      </a:prstGeom>
                      <a:noFill/>
                    </wps:spPr>
                    <wps:txbx>
                      <w:txbxContent>
                        <w:p w14:paraId="168EAD82" w14:textId="77777777" w:rsidR="00E61431" w:rsidRDefault="00D746A5">
                          <w:pPr>
                            <w:pStyle w:val="Huisstijl-Afzendgegevens"/>
                          </w:pPr>
                          <w:r>
                            <w:t>Versie: 0.1</w:t>
                          </w:r>
                        </w:p>
                      </w:txbxContent>
                    </wps:txbx>
                    <wps:bodyPr vert="horz" wrap="square" lIns="0" tIns="0" rIns="0" bIns="0" anchor="t" anchorCtr="0"/>
                  </wps:wsp>
                </a:graphicData>
              </a:graphic>
            </wp:anchor>
          </w:drawing>
        </mc:Choice>
        <mc:Fallback>
          <w:pict>
            <v:shape w14:anchorId="0DD3854B" id="eb8de418-7297-11eb-9c2c-0242ac130003" o:spid="_x0000_s1041" type="#_x0000_t202" style="position:absolute;margin-left:79.35pt;margin-top:787.45pt;width:194.25pt;height:11.2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AiIkwEAABQDAAAOAAAAZHJzL2Uyb0RvYy54bWysUsFuGyEQvVfKPyDu8dpW4jor40hJlKpS&#10;1FZK8gGYBS/SwpCBeNf9+g44a0fNLcoFHjPwePNmVteD69hOY7TgBZ9Nppxpr6Cxfiv489P9+ZKz&#10;mKRvZAdeC77XkV+vz76t+lDrObTQNRoZkfhY90HwNqVQV1VUrXYyTiBoT0kD6GSiI26rBmVP7K6r&#10;5tPpouoBm4CgdIwUvTsk+brwG6NV+m1M1Il1gpO2VFYs6yav1Xol6y3K0Fr1JkN+QoWT1tOnR6o7&#10;mSR7RfuBylmFEMGkiQJXgTFW6VIDVTOb/lfNYyuDLrWQOTEcbYpfR6t+7R7DH2RpuIGBGpgN6UOs&#10;IwVzPYNBl3dSyihPFu6PtukhMUXB+cVicfX9kjNFudnFfEmYaKrT64Ax/dDgWAaCI7WluCV3DzEd&#10;ro5X8mce7m3X5fhJSkZp2AzMNoIvR5kbaPakngaQaFvAv5z11EzB48urRM1Z99OTW7nzI8ARbEYg&#10;vaKngifODvA2lQkZBZD1pZq3Mcm9fX8uMk/DvP4HAAD//wMAUEsDBBQABgAIAAAAIQC1SF1q4QAA&#10;AA0BAAAPAAAAZHJzL2Rvd25yZXYueG1sTI/BTsMwEETvSPyDtUjcqNMqbZo0TlUhOCEh0nDg6MTb&#10;xGq8DrHbhr/HOcFtZ3c0+ybfT6ZnVxydtiRguYiAITVWaWoFfFavT1tgzktSsreEAn7Qwb64v8tl&#10;puyNSrwefctCCLlMCui8HzLOXdOhkW5hB6RwO9nRSB/k2HI1ylsINz1fRdGGG6kpfOjkgM8dNufj&#10;xQg4fFH5or/f64/yVOqqSiN625yFeHyYDjtgHif/Z4YZP6BDEZhqeyHlWB/0epsE6zwkcQosWNZx&#10;sgJWz6s0iYEXOf/fovgFAAD//wMAUEsBAi0AFAAGAAgAAAAhALaDOJL+AAAA4QEAABMAAAAAAAAA&#10;AAAAAAAAAAAAAFtDb250ZW50X1R5cGVzXS54bWxQSwECLQAUAAYACAAAACEAOP0h/9YAAACUAQAA&#10;CwAAAAAAAAAAAAAAAAAvAQAAX3JlbHMvLnJlbHNQSwECLQAUAAYACAAAACEApPAIiJMBAAAUAwAA&#10;DgAAAAAAAAAAAAAAAAAuAgAAZHJzL2Uyb0RvYy54bWxQSwECLQAUAAYACAAAACEAtUhdauEAAAAN&#10;AQAADwAAAAAAAAAAAAAAAADtAwAAZHJzL2Rvd25yZXYueG1sUEsFBgAAAAAEAAQA8wAAAPsEAAAA&#10;AA==&#10;" filled="f" stroked="f">
              <v:textbox inset="0,0,0,0">
                <w:txbxContent>
                  <w:p w14:paraId="168EAD82" w14:textId="77777777" w:rsidR="00E61431" w:rsidRDefault="00D746A5">
                    <w:pPr>
                      <w:pStyle w:val="Huisstijl-Afzendgegevens"/>
                    </w:pPr>
                    <w:r>
                      <w:t>Versie: 0.1</w:t>
                    </w:r>
                  </w:p>
                </w:txbxContent>
              </v:textbox>
              <w10:wrap anchorx="page" anchory="page"/>
              <w10:anchorlock/>
            </v:shape>
          </w:pict>
        </mc:Fallback>
      </mc:AlternateContent>
    </w:r>
    <w:r>
      <w:rPr>
        <w:noProof/>
      </w:rPr>
      <mc:AlternateContent>
        <mc:Choice Requires="wps">
          <w:drawing>
            <wp:anchor distT="0" distB="0" distL="0" distR="0" simplePos="0" relativeHeight="251661312" behindDoc="0" locked="1" layoutInCell="1" allowOverlap="1" wp14:anchorId="4290A76B" wp14:editId="42738EAF">
              <wp:simplePos x="0" y="0"/>
              <wp:positionH relativeFrom="page">
                <wp:posOffset>1007744</wp:posOffset>
              </wp:positionH>
              <wp:positionV relativeFrom="page">
                <wp:posOffset>9781540</wp:posOffset>
              </wp:positionV>
              <wp:extent cx="2466975" cy="104139"/>
              <wp:effectExtent l="0" t="0" r="0" b="0"/>
              <wp:wrapNone/>
              <wp:docPr id="12" name="eb8de487-7297-11eb-9c2c-0242ac130003"/>
              <wp:cNvGraphicFramePr/>
              <a:graphic xmlns:a="http://schemas.openxmlformats.org/drawingml/2006/main">
                <a:graphicData uri="http://schemas.microsoft.com/office/word/2010/wordprocessingShape">
                  <wps:wsp>
                    <wps:cNvSpPr txBox="1"/>
                    <wps:spPr>
                      <a:xfrm>
                        <a:off x="0" y="0"/>
                        <a:ext cx="2466975" cy="104139"/>
                      </a:xfrm>
                      <a:prstGeom prst="rect">
                        <a:avLst/>
                      </a:prstGeom>
                      <a:noFill/>
                    </wps:spPr>
                    <wps:txbx>
                      <w:txbxContent>
                        <w:p w14:paraId="5ACD3D2D" w14:textId="77777777" w:rsidR="00000000" w:rsidRDefault="00D746A5"/>
                      </w:txbxContent>
                    </wps:txbx>
                    <wps:bodyPr vert="horz" wrap="square" lIns="0" tIns="0" rIns="0" bIns="0" anchor="t" anchorCtr="0"/>
                  </wps:wsp>
                </a:graphicData>
              </a:graphic>
            </wp:anchor>
          </w:drawing>
        </mc:Choice>
        <mc:Fallback>
          <w:pict>
            <v:shape w14:anchorId="4290A76B" id="eb8de487-7297-11eb-9c2c-0242ac130003" o:spid="_x0000_s1042" type="#_x0000_t202" style="position:absolute;margin-left:79.35pt;margin-top:770.2pt;width:194.25pt;height:8.2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5kdlQEAABQDAAAOAAAAZHJzL2Uyb0RvYy54bWysUsFuGyEQvUfqPyDu9a7d1GlWxpHSKFWl&#10;qI2U5gMwC16khaED8a779Rlw1q6SW5QLPGbg8ebNrK5G17OdxmjBCz6f1Zxpr6C1fiv445/bz984&#10;i0n6VvbgteB7HfnV+tPZagiNXkAHfauREYmPzRAE71IKTVVF1Wkn4wyC9pQ0gE4mOuK2alEOxO76&#10;alHXy2oAbAOC0jFS9OaQ5OvCb4xW6bcxUSfWC07aUlmxrJu8VuuVbLYoQ2fViwz5DhVOWk+fHqlu&#10;ZJLsCe0bKmcVQgSTZgpcBcZYpUsNVM28flXNQyeDLrWQOTEcbYofR6t+7R7CPbI0XsNIDcyGDCE2&#10;kYK5ntGgyzspZZQnC/dH2/SYmKLg4ny5vLz4ypmi3Lw+n3+5zDTV6XXAmH5ocCwDwZHaUtySu7uY&#10;DlenK/kzD7e273P8JCWjNG5GZlvBC3+ObKDdk3oaQKLtAP9xNlAzBY9/nyRqzvqfntzKnZ8ATmAz&#10;AekVPRU8cXaA31OZkEkAWV+qeRmT3Nv/z0XmaZjXzwAAAP//AwBQSwMEFAAGAAgAAAAhAAsMSHLh&#10;AAAADQEAAA8AAABkcnMvZG93bnJldi54bWxMj0FPg0AQhe8m/ofNmHizuzZAEVmaxujJxEjx4HFh&#10;t0DKziK7bfHfO5zqbd7My5vv5dvZDuxsJt87lPC4EsAMNk732Er4qt4eUmA+KNRqcGgk/BoP2+L2&#10;JleZdhcszXkfWkYh6DMloQthzDj3TWes8is3GqTbwU1WBZJTy/WkLhRuB74WIuFW9UgfOjWal840&#10;x/3JSth9Y/na/3zUn+Wh7KvqSeB7cpTy/m7ePQMLZg5XMyz4hA4FMdXuhNqzgXScbsi6DJGIgJEl&#10;jjZrYPWyipMUeJHz/y2KPwAAAP//AwBQSwECLQAUAAYACAAAACEAtoM4kv4AAADhAQAAEwAAAAAA&#10;AAAAAAAAAAAAAAAAW0NvbnRlbnRfVHlwZXNdLnhtbFBLAQItABQABgAIAAAAIQA4/SH/1gAAAJQB&#10;AAALAAAAAAAAAAAAAAAAAC8BAABfcmVscy8ucmVsc1BLAQItABQABgAIAAAAIQCDL5kdlQEAABQD&#10;AAAOAAAAAAAAAAAAAAAAAC4CAABkcnMvZTJvRG9jLnhtbFBLAQItABQABgAIAAAAIQALDEhy4QAA&#10;AA0BAAAPAAAAAAAAAAAAAAAAAO8DAABkcnMvZG93bnJldi54bWxQSwUGAAAAAAQABADzAAAA/QQA&#10;AAAA&#10;" filled="f" stroked="f">
              <v:textbox inset="0,0,0,0">
                <w:txbxContent>
                  <w:p w14:paraId="5ACD3D2D" w14:textId="77777777" w:rsidR="00000000" w:rsidRDefault="00D746A5"/>
                </w:txbxContent>
              </v:textbox>
              <w10:wrap anchorx="page" anchory="page"/>
              <w10:anchorlock/>
            </v:shape>
          </w:pict>
        </mc:Fallback>
      </mc:AlternateContent>
    </w:r>
    <w:r>
      <w:rPr>
        <w:noProof/>
      </w:rPr>
      <mc:AlternateContent>
        <mc:Choice Requires="wps">
          <w:drawing>
            <wp:anchor distT="0" distB="0" distL="0" distR="0" simplePos="0" relativeHeight="251662336" behindDoc="0" locked="1" layoutInCell="1" allowOverlap="1" wp14:anchorId="6635AF1B" wp14:editId="348B8F5A">
              <wp:simplePos x="0" y="0"/>
              <wp:positionH relativeFrom="page">
                <wp:posOffset>3470275</wp:posOffset>
              </wp:positionH>
              <wp:positionV relativeFrom="page">
                <wp:posOffset>10000615</wp:posOffset>
              </wp:positionV>
              <wp:extent cx="2466975" cy="142875"/>
              <wp:effectExtent l="0" t="0" r="0" b="0"/>
              <wp:wrapNone/>
              <wp:docPr id="13" name="eb8de4f8-7297-11eb-9c2c-0242ac130003"/>
              <wp:cNvGraphicFramePr/>
              <a:graphic xmlns:a="http://schemas.openxmlformats.org/drawingml/2006/main">
                <a:graphicData uri="http://schemas.microsoft.com/office/word/2010/wordprocessingShape">
                  <wps:wsp>
                    <wps:cNvSpPr txBox="1"/>
                    <wps:spPr>
                      <a:xfrm>
                        <a:off x="0" y="0"/>
                        <a:ext cx="2466975" cy="142875"/>
                      </a:xfrm>
                      <a:prstGeom prst="rect">
                        <a:avLst/>
                      </a:prstGeom>
                      <a:noFill/>
                    </wps:spPr>
                    <wps:txbx>
                      <w:txbxContent>
                        <w:p w14:paraId="2D5AA6D6" w14:textId="77777777" w:rsidR="00E61431" w:rsidRDefault="00D746A5">
                          <w:pPr>
                            <w:pStyle w:val="Huisstijl-Afzendgegevens"/>
                          </w:pPr>
                          <w:r>
                            <w:t>Status: Concept</w:t>
                          </w:r>
                        </w:p>
                      </w:txbxContent>
                    </wps:txbx>
                    <wps:bodyPr vert="horz" wrap="square" lIns="0" tIns="0" rIns="0" bIns="0" anchor="t" anchorCtr="0"/>
                  </wps:wsp>
                </a:graphicData>
              </a:graphic>
            </wp:anchor>
          </w:drawing>
        </mc:Choice>
        <mc:Fallback>
          <w:pict>
            <v:shape w14:anchorId="6635AF1B" id="eb8de4f8-7297-11eb-9c2c-0242ac130003" o:spid="_x0000_s1043" type="#_x0000_t202" style="position:absolute;margin-left:273.25pt;margin-top:787.45pt;width:194.25pt;height:11.2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Lf2lQEAABUDAAAOAAAAZHJzL2Uyb0RvYy54bWysUsFuGyEQvUfqPyDu9dpW6qQrryO1UaJI&#10;VRIp7QdgFrxIC0NniHfdr8+As3bV3qpe4DEDjzdvZn0z+l7sDZKD0MjFbC6FCRpaF3aN/PH97uO1&#10;FJRUaFUPwTTyYEjebD5crIdYmyV00LcGBZMEqofYyC6lWFcV6c54RTOIJnDSAnqV+Ii7qkU1MLvv&#10;q+V8vqoGwDYiaEPE0dtjUm4Kv7VGpydrySTRN5K1pbJiWbd5rTZrVe9Qxc7pdxnqH1R45QJ/eqK6&#10;VUmJV3R/UXmnEQhsmmnwFVjrtCk1cDWL+R/VvHQqmlILm0PxZBP9P1r9uH+JzyjS+AVGbmA2ZIhU&#10;EwdzPaNFn3dWKjjPFh5OtpkxCc3B5eVq9fnqkxSac4vL5TVjpqnOryNSujfgRQaNRG5LcUvtv1E6&#10;Xp2u5M8C3Lm+z/GzlIzSuB2Fa/mT0rgc2kJ7YPk8gczbAf6SYuBuNpJ+vio0UvQPge3KrZ8ATmA7&#10;ARU0P21kkuIIv6YyIpMC9r6U8z4nubm/n4vO8zRv3gAAAP//AwBQSwMEFAAGAAgAAAAhANUJJDvh&#10;AAAADQEAAA8AAABkcnMvZG93bnJldi54bWxMj8FOwzAQRO9I/IO1SNyoAyRpk8apKgQnJEQaDhyd&#10;2E2sxusQu234e7anctyZp9mZYjPbgZ305I1DAY+LCJjG1imDnYCv+u1hBcwHiUoODrWAX+1hU97e&#10;FDJX7oyVPu1CxygEfS4F9CGMOee+7bWVfuFGjeTt3WRloHPquJrkmcLtwJ+iKOVWGqQPvRz1S6/b&#10;w+5oBWy/sXo1Px/NZ7WvTF1nEb6nByHu7+btGljQc7jCcKlP1aGkTo07ovJsEJDEaUIoGckyzoAR&#10;kj0nNK+5SNkyBl4W/P+K8g8AAP//AwBQSwECLQAUAAYACAAAACEAtoM4kv4AAADhAQAAEwAAAAAA&#10;AAAAAAAAAAAAAAAAW0NvbnRlbnRfVHlwZXNdLnhtbFBLAQItABQABgAIAAAAIQA4/SH/1gAAAJQB&#10;AAALAAAAAAAAAAAAAAAAAC8BAABfcmVscy8ucmVsc1BLAQItABQABgAIAAAAIQDA4Lf2lQEAABUD&#10;AAAOAAAAAAAAAAAAAAAAAC4CAABkcnMvZTJvRG9jLnhtbFBLAQItABQABgAIAAAAIQDVCSQ74QAA&#10;AA0BAAAPAAAAAAAAAAAAAAAAAO8DAABkcnMvZG93bnJldi54bWxQSwUGAAAAAAQABADzAAAA/QQA&#10;AAAA&#10;" filled="f" stroked="f">
              <v:textbox inset="0,0,0,0">
                <w:txbxContent>
                  <w:p w14:paraId="2D5AA6D6" w14:textId="77777777" w:rsidR="00E61431" w:rsidRDefault="00D746A5">
                    <w:pPr>
                      <w:pStyle w:val="Huisstijl-Afzendgegevens"/>
                    </w:pPr>
                    <w:r>
                      <w:t>Status: Concept</w:t>
                    </w:r>
                  </w:p>
                </w:txbxContent>
              </v:textbox>
              <w10:wrap anchorx="page" anchory="page"/>
              <w10:anchorlock/>
            </v:shape>
          </w:pict>
        </mc:Fallback>
      </mc:AlternateContent>
    </w:r>
    <w:r>
      <w:rPr>
        <w:noProof/>
      </w:rPr>
      <mc:AlternateContent>
        <mc:Choice Requires="wps">
          <w:drawing>
            <wp:anchor distT="0" distB="0" distL="0" distR="0" simplePos="0" relativeHeight="251663360" behindDoc="0" locked="1" layoutInCell="1" allowOverlap="1" wp14:anchorId="690742CA" wp14:editId="569A2A14">
              <wp:simplePos x="0" y="0"/>
              <wp:positionH relativeFrom="page">
                <wp:posOffset>1007744</wp:posOffset>
              </wp:positionH>
              <wp:positionV relativeFrom="page">
                <wp:posOffset>9676765</wp:posOffset>
              </wp:positionV>
              <wp:extent cx="2466975" cy="104139"/>
              <wp:effectExtent l="0" t="0" r="0" b="0"/>
              <wp:wrapNone/>
              <wp:docPr id="14" name="eb8de565-7297-11eb-9c2c-0242ac130003"/>
              <wp:cNvGraphicFramePr/>
              <a:graphic xmlns:a="http://schemas.openxmlformats.org/drawingml/2006/main">
                <a:graphicData uri="http://schemas.microsoft.com/office/word/2010/wordprocessingShape">
                  <wps:wsp>
                    <wps:cNvSpPr txBox="1"/>
                    <wps:spPr>
                      <a:xfrm>
                        <a:off x="0" y="0"/>
                        <a:ext cx="2466975" cy="104139"/>
                      </a:xfrm>
                      <a:prstGeom prst="rect">
                        <a:avLst/>
                      </a:prstGeom>
                      <a:noFill/>
                    </wps:spPr>
                    <wps:txbx>
                      <w:txbxContent>
                        <w:p w14:paraId="059E36FF" w14:textId="77777777" w:rsidR="00000000" w:rsidRDefault="00D746A5"/>
                      </w:txbxContent>
                    </wps:txbx>
                    <wps:bodyPr vert="horz" wrap="square" lIns="0" tIns="0" rIns="0" bIns="0" anchor="t" anchorCtr="0"/>
                  </wps:wsp>
                </a:graphicData>
              </a:graphic>
            </wp:anchor>
          </w:drawing>
        </mc:Choice>
        <mc:Fallback>
          <w:pict>
            <v:shape w14:anchorId="690742CA" id="eb8de565-7297-11eb-9c2c-0242ac130003" o:spid="_x0000_s1044" type="#_x0000_t202" style="position:absolute;margin-left:79.35pt;margin-top:761.95pt;width:194.25pt;height:8.2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3KlAEAABUDAAAOAAAAZHJzL2Uyb0RvYy54bWysUlFvEzEMfkfiP0R5p3cto7BTr5NgGkJC&#10;MGnsB6S5pBfpEgc761359TjprkXwNvHiOHby+fNnb24mP4iDQXIQWrlc1FKYoKFzYd/Kxx93bz5I&#10;QUmFTg0QTCuPhuTN9vWrzRgbs4Iehs6gYJBAzRhb2acUm6oi3RuvaAHRBE5aQK8SX3FfdahGRvdD&#10;tarrdTUCdhFBGyKO3p6SclvwrTU6fbeWTBJDK5lbKhaL3WVbbTeq2aOKvdPPNNQLWHjlAhc9Q92q&#10;pMQTun+gvNMIBDYtNPgKrHXalB64m2X9VzcPvYqm9MLiUDzLRP8PVn87PMR7FGn6CBMPMAsyRmqI&#10;g7mfyaLPJzMVnGcJj2fZzJSE5uDqar2+fv9OCs25ZX21fHudYarL74iUPhvwIjutRB5LUUsdvlI6&#10;PZ2f5GIB7tww5PiFSvbStJuE67jImecOuiPT5w1k3B7wlxQjT7OV9PNJoZFi+BJYrjz62cHZ2c2O&#10;Cpq/tjJJcXI/pbIiMwPWvrTzvCd5uH/eC8/LNm9/AwAA//8DAFBLAwQUAAYACAAAACEAuA79JOAA&#10;AAANAQAADwAAAGRycy9kb3ducmV2LnhtbEyPzU7DMBCE70i8g7VI3KhN+h/iVBWCExIiDQeOTuwm&#10;VuN1iN02vD2bE9x2dkez32S70XXsYoZgPUp4nAlgBmuvLTYSPsvXhw2wEBVq1Xk0En5MgF1+e5Op&#10;VPsrFuZyiA2jEAypktDG2Kech7o1ToWZ7w3S7egHpyLJoeF6UFcKdx1PhFhxpyzSh1b15rk19elw&#10;dhL2X1i82O/36qM4FrYstwLfVicp7+/G/ROwaMb4Z4YJn9AhJ6bKn1EH1pFebtZknYZkvgVGluVi&#10;nQCrptVCzIHnGf/fIv8FAAD//wMAUEsBAi0AFAAGAAgAAAAhALaDOJL+AAAA4QEAABMAAAAAAAAA&#10;AAAAAAAAAAAAAFtDb250ZW50X1R5cGVzXS54bWxQSwECLQAUAAYACAAAACEAOP0h/9YAAACUAQAA&#10;CwAAAAAAAAAAAAAAAAAvAQAAX3JlbHMvLnJlbHNQSwECLQAUAAYACAAAACEA2GRNypQBAAAVAwAA&#10;DgAAAAAAAAAAAAAAAAAuAgAAZHJzL2Uyb0RvYy54bWxQSwECLQAUAAYACAAAACEAuA79JOAAAAAN&#10;AQAADwAAAAAAAAAAAAAAAADuAwAAZHJzL2Rvd25yZXYueG1sUEsFBgAAAAAEAAQA8wAAAPsEAAAA&#10;AA==&#10;" filled="f" stroked="f">
              <v:textbox inset="0,0,0,0">
                <w:txbxContent>
                  <w:p w14:paraId="059E36FF" w14:textId="77777777" w:rsidR="00000000" w:rsidRDefault="00D746A5"/>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2CA2AF"/>
    <w:multiLevelType w:val="multilevel"/>
    <w:tmpl w:val="1C25533E"/>
    <w:name w:val="Lijst met opsommingstekens"/>
    <w:lvl w:ilvl="0">
      <w:start w:val="1"/>
      <w:numFmt w:val="bullet"/>
      <w:pStyle w:val="Lijstmetopsommingstekens"/>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 w15:restartNumberingAfterBreak="0">
    <w:nsid w:val="D9DE0C1F"/>
    <w:multiLevelType w:val="multilevel"/>
    <w:tmpl w:val="8F2E8485"/>
    <w:name w:val="Standaardlijst"/>
    <w:lvl w:ilvl="0">
      <w:start w:val="1"/>
      <w:numFmt w:val="decimal"/>
      <w:pStyle w:val="Lijstniveau1"/>
      <w:lvlText w:val="%1."/>
      <w:lvlJc w:val="left"/>
      <w:pPr>
        <w:ind w:left="1132" w:hanging="1132"/>
      </w:pPr>
    </w:lvl>
    <w:lvl w:ilvl="1">
      <w:start w:val="1"/>
      <w:numFmt w:val="decimal"/>
      <w:pStyle w:val="Lijstniveau2"/>
      <w:lvlText w:val="%1. %2."/>
      <w:lvlJc w:val="left"/>
      <w:pPr>
        <w:ind w:left="1132" w:hanging="1132"/>
      </w:pPr>
    </w:lvl>
    <w:lvl w:ilvl="2">
      <w:start w:val="1"/>
      <w:numFmt w:val="decimal"/>
      <w:pStyle w:val="Lijstniveau3"/>
      <w:lvlText w:val="%1. %2. %3."/>
      <w:lvlJc w:val="left"/>
      <w:pPr>
        <w:ind w:left="1132" w:hanging="1132"/>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EE740B75"/>
    <w:multiLevelType w:val="multilevel"/>
    <w:tmpl w:val="F73442F6"/>
    <w:name w:val="RIVM Hoofdstuk"/>
    <w:lvl w:ilvl="0">
      <w:start w:val="1"/>
      <w:numFmt w:val="decimal"/>
      <w:pStyle w:val="RIVMHoofdstuktitel"/>
      <w:lvlText w:val="%1"/>
      <w:lvlJc w:val="left"/>
      <w:pPr>
        <w:ind w:left="0" w:hanging="11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3A1517"/>
    <w:multiLevelType w:val="multilevel"/>
    <w:tmpl w:val="CE9E624A"/>
    <w:name w:val="Koppen lijst"/>
    <w:lvl w:ilvl="0">
      <w:start w:val="1"/>
      <w:numFmt w:val="decimal"/>
      <w:pStyle w:val="Kop1"/>
      <w:lvlText w:val="%1."/>
      <w:lvlJc w:val="left"/>
      <w:pPr>
        <w:ind w:left="0" w:hanging="1120"/>
      </w:pPr>
    </w:lvl>
    <w:lvl w:ilvl="1">
      <w:start w:val="1"/>
      <w:numFmt w:val="decimal"/>
      <w:pStyle w:val="Kop2"/>
      <w:lvlText w:val="%1.%2"/>
      <w:lvlJc w:val="left"/>
      <w:pPr>
        <w:ind w:left="0" w:hanging="1120"/>
      </w:pPr>
    </w:lvl>
    <w:lvl w:ilvl="2">
      <w:start w:val="1"/>
      <w:numFmt w:val="decimal"/>
      <w:pStyle w:val="Kop3"/>
      <w:lvlText w:val="%1.%2.%3"/>
      <w:lvlJc w:val="left"/>
      <w:pPr>
        <w:ind w:left="0" w:hanging="1120"/>
      </w:pPr>
    </w:lvl>
    <w:lvl w:ilvl="3">
      <w:start w:val="1"/>
      <w:numFmt w:val="decimal"/>
      <w:pStyle w:val="Kop4"/>
      <w:lvlText w:val="%1.%2.%3.%4"/>
      <w:lvlJc w:val="left"/>
      <w:pPr>
        <w:ind w:left="0" w:hanging="1120"/>
      </w:pPr>
    </w:lvl>
    <w:lvl w:ilvl="4">
      <w:start w:val="1"/>
      <w:numFmt w:val="decimal"/>
      <w:pStyle w:val="Kop5"/>
      <w:lvlText w:val="%1.%2.%3.%4.%5"/>
      <w:lvlJc w:val="left"/>
      <w:pPr>
        <w:ind w:left="0" w:hanging="1120"/>
      </w:pPr>
    </w:lvl>
    <w:lvl w:ilvl="5">
      <w:start w:val="1"/>
      <w:numFmt w:val="decimal"/>
      <w:pStyle w:val="Kop6"/>
      <w:lvlText w:val="%1.%2.%3.%4.%5.%6"/>
      <w:lvlJc w:val="left"/>
      <w:pPr>
        <w:ind w:left="0" w:hanging="1120"/>
      </w:p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98F137C"/>
    <w:multiLevelType w:val="multilevel"/>
    <w:tmpl w:val="DE38B165"/>
    <w:name w:val="Genummerde lijst"/>
    <w:lvl w:ilvl="0">
      <w:start w:val="1"/>
      <w:numFmt w:val="decimal"/>
      <w:pStyle w:val="Genummerdelijst"/>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4A18E5A9"/>
    <w:multiLevelType w:val="multilevel"/>
    <w:tmpl w:val="6489E429"/>
    <w:name w:val="RIVM Nummering PID lijst"/>
    <w:lvl w:ilvl="0">
      <w:start w:val="1"/>
      <w:numFmt w:val="bullet"/>
      <w:pStyle w:val="RIVMNummeringPID01"/>
      <w:lvlText w:val="·"/>
      <w:lvlJc w:val="left"/>
      <w:pPr>
        <w:ind w:left="368" w:hanging="368"/>
      </w:pPr>
      <w:rPr>
        <w:rFonts w:ascii="Symbol" w:hAnsi="Symbol"/>
      </w:rPr>
    </w:lvl>
    <w:lvl w:ilvl="1">
      <w:start w:val="1"/>
      <w:numFmt w:val="bullet"/>
      <w:pStyle w:val="RIVMNummeringPID02"/>
      <w:lvlText w:val="·"/>
      <w:lvlJc w:val="left"/>
      <w:pPr>
        <w:ind w:left="1068" w:hanging="368"/>
      </w:pPr>
      <w:rPr>
        <w:rFonts w:ascii="Symbol" w:hAnsi="Symbol"/>
      </w:rPr>
    </w:lvl>
    <w:lvl w:ilvl="2">
      <w:start w:val="1"/>
      <w:numFmt w:val="bullet"/>
      <w:pStyle w:val="RIVMNummeringPID03"/>
      <w:lvlText w:val="·"/>
      <w:lvlJc w:val="left"/>
      <w:pPr>
        <w:ind w:left="1784" w:hanging="368"/>
      </w:pPr>
      <w:rPr>
        <w:rFonts w:ascii="Symbol" w:hAnsi="Symbol"/>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29"/>
    <w:rsid w:val="00033632"/>
    <w:rsid w:val="002A75A0"/>
    <w:rsid w:val="00365629"/>
    <w:rsid w:val="00396445"/>
    <w:rsid w:val="00573130"/>
    <w:rsid w:val="00597A53"/>
    <w:rsid w:val="00881642"/>
    <w:rsid w:val="00A62216"/>
    <w:rsid w:val="00AD451B"/>
    <w:rsid w:val="00D746A5"/>
    <w:rsid w:val="00E61431"/>
    <w:rsid w:val="00F722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8CACA"/>
  <w15:docId w15:val="{2101206F-4AF9-4F14-BB98-2446D78B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Lohit Hindi"/>
        <w:lang w:val="nl-NL" w:eastAsia="nl-NL" w:bidi="ar-SA"/>
      </w:rPr>
    </w:rPrDefault>
    <w:pPrDefault>
      <w:pPr>
        <w:autoSpaceDN w:val="0"/>
        <w:textAlignment w:val="baseline"/>
      </w:pPr>
    </w:pPrDefault>
  </w:docDefaults>
  <w:latentStyles w:defLockedState="0" w:defUIPriority="99" w:defSemiHidden="0" w:defUnhideWhenUsed="0" w:defQFormat="0" w:count="376">
    <w:lsdException w:name="heading 1" w:semiHidden="1"/>
    <w:lsdException w:name="heading 2" w:semiHidden="1" w:uiPriority="9"/>
    <w:lsdException w:name="heading 3" w:semiHidden="1" w:uiPriority="9"/>
    <w:lsdException w:name="heading 4" w:semiHidden="1" w:uiPriority="9"/>
    <w:lsdException w:name="heading 5" w:semiHidden="1" w:uiPriority="9"/>
    <w:lsdException w:name="heading 6" w:semiHidden="1" w:uiPriority="9"/>
    <w:lsdException w:name="heading 7" w:semiHidden="1" w:uiPriority="9"/>
    <w:lsdException w:name="heading 8" w:semiHidden="1" w:uiPriority="9"/>
    <w:lsdException w:name="heading 9" w:semiHidden="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ard"/>
    <w:qFormat/>
    <w:rPr>
      <w:rFonts w:ascii="Verdana" w:hAnsi="Verdan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B78"/>
    <w:rPr>
      <w:color w:val="0563C1" w:themeColor="hyperlink"/>
      <w:u w:val="single"/>
    </w:rPr>
  </w:style>
  <w:style w:type="paragraph" w:customStyle="1" w:styleId="Bijschrift">
    <w:name w:val="Bijschrift"/>
    <w:basedOn w:val="Normal"/>
    <w:next w:val="Normal"/>
    <w:qFormat/>
    <w:rPr>
      <w:i/>
      <w:sz w:val="18"/>
      <w:szCs w:val="18"/>
    </w:rPr>
  </w:style>
  <w:style w:type="paragraph" w:customStyle="1" w:styleId="Citaat">
    <w:name w:val="Citaat"/>
    <w:basedOn w:val="Normal"/>
    <w:next w:val="Normal"/>
    <w:pPr>
      <w:spacing w:line="240" w:lineRule="exact"/>
    </w:pPr>
    <w:rPr>
      <w:i/>
      <w:sz w:val="18"/>
      <w:szCs w:val="18"/>
    </w:rPr>
  </w:style>
  <w:style w:type="paragraph" w:customStyle="1" w:styleId="Genummerdelijst">
    <w:name w:val="Genummerde lijst"/>
    <w:pPr>
      <w:numPr>
        <w:numId w:val="1"/>
      </w:numPr>
    </w:pPr>
  </w:style>
  <w:style w:type="paragraph" w:customStyle="1" w:styleId="Huisstijl-Aanhef">
    <w:name w:val="Huisstijl - Aanhef"/>
    <w:basedOn w:val="Normal"/>
    <w:next w:val="Normal"/>
    <w:pPr>
      <w:spacing w:before="100" w:after="240" w:line="240" w:lineRule="exact"/>
    </w:pPr>
  </w:style>
  <w:style w:type="paragraph" w:customStyle="1" w:styleId="Huisstijl-Afzendgegevens">
    <w:name w:val="Huisstijl - Afzendgegevens"/>
    <w:basedOn w:val="Normal"/>
    <w:next w:val="Normal"/>
    <w:pPr>
      <w:tabs>
        <w:tab w:val="left" w:pos="170"/>
      </w:tabs>
      <w:spacing w:line="180" w:lineRule="exact"/>
    </w:pPr>
    <w:rPr>
      <w:sz w:val="13"/>
      <w:szCs w:val="13"/>
    </w:rPr>
  </w:style>
  <w:style w:type="paragraph" w:customStyle="1" w:styleId="Huisstijl-Groetregel">
    <w:name w:val="Huisstijl - Groetregel"/>
    <w:basedOn w:val="Normal"/>
    <w:next w:val="Normal"/>
    <w:pPr>
      <w:spacing w:before="240" w:line="240" w:lineRule="exact"/>
    </w:pPr>
  </w:style>
  <w:style w:type="paragraph" w:customStyle="1" w:styleId="Huisstijl-Rapporttitel">
    <w:name w:val="Huisstijl - Rapporttitel"/>
    <w:basedOn w:val="Normal"/>
    <w:next w:val="Normal"/>
    <w:pPr>
      <w:spacing w:after="180" w:line="240" w:lineRule="exact"/>
    </w:pPr>
    <w:rPr>
      <w:b/>
    </w:rPr>
  </w:style>
  <w:style w:type="paragraph" w:customStyle="1" w:styleId="Huisstijl-Referentiegegevenskop">
    <w:name w:val="Huisstijl - Referentiegegevens kop"/>
    <w:basedOn w:val="Normal"/>
    <w:next w:val="Normal"/>
    <w:pPr>
      <w:tabs>
        <w:tab w:val="left" w:pos="170"/>
      </w:tabs>
      <w:spacing w:line="180" w:lineRule="exact"/>
    </w:pPr>
    <w:rPr>
      <w:b/>
      <w:sz w:val="13"/>
      <w:szCs w:val="13"/>
    </w:rPr>
  </w:style>
  <w:style w:type="paragraph" w:customStyle="1" w:styleId="Huisstijl-Retouradres">
    <w:name w:val="Huisstijl - Retouradres"/>
    <w:basedOn w:val="Normal"/>
    <w:next w:val="Normal"/>
    <w:pPr>
      <w:spacing w:after="290" w:line="180" w:lineRule="exact"/>
    </w:pPr>
    <w:rPr>
      <w:sz w:val="13"/>
      <w:szCs w:val="13"/>
    </w:rPr>
  </w:style>
  <w:style w:type="paragraph" w:customStyle="1" w:styleId="Huisstijl-Rubricering">
    <w:name w:val="Huisstijl - Rubricering"/>
    <w:basedOn w:val="Normal"/>
    <w:next w:val="Normal"/>
    <w:pPr>
      <w:spacing w:line="180" w:lineRule="exact"/>
    </w:pPr>
    <w:rPr>
      <w:b/>
      <w:caps/>
      <w:sz w:val="13"/>
      <w:szCs w:val="13"/>
    </w:rPr>
  </w:style>
  <w:style w:type="paragraph" w:customStyle="1" w:styleId="Huisstijl-subtitel">
    <w:name w:val="Huisstijl - subtitel"/>
    <w:basedOn w:val="Normal"/>
    <w:next w:val="Normal"/>
    <w:pPr>
      <w:spacing w:after="220" w:line="320" w:lineRule="exact"/>
    </w:pPr>
    <w:rPr>
      <w:sz w:val="24"/>
      <w:szCs w:val="24"/>
    </w:rPr>
  </w:style>
  <w:style w:type="paragraph" w:customStyle="1" w:styleId="Huisstijl-Tabeltekst">
    <w:name w:val="Huisstijl - Tabel tekst"/>
    <w:basedOn w:val="Normal"/>
    <w:next w:val="Normal"/>
    <w:pPr>
      <w:spacing w:line="192" w:lineRule="exact"/>
    </w:pPr>
    <w:rPr>
      <w:sz w:val="16"/>
      <w:szCs w:val="16"/>
    </w:rPr>
  </w:style>
  <w:style w:type="paragraph" w:customStyle="1" w:styleId="Huisstijl-Tabelkop">
    <w:name w:val="Huisstijl - Tabelkop"/>
    <w:basedOn w:val="Normal"/>
    <w:next w:val="Normal"/>
    <w:pPr>
      <w:spacing w:line="192" w:lineRule="exact"/>
    </w:pPr>
    <w:rPr>
      <w:b/>
      <w:sz w:val="16"/>
      <w:szCs w:val="16"/>
    </w:rPr>
  </w:style>
  <w:style w:type="paragraph" w:customStyle="1" w:styleId="Huisstijl-Titel">
    <w:name w:val="Huisstijl - Titel"/>
    <w:basedOn w:val="Normal"/>
    <w:next w:val="Normal"/>
    <w:pPr>
      <w:spacing w:before="460" w:line="320" w:lineRule="exact"/>
    </w:pPr>
    <w:rPr>
      <w:b/>
      <w:sz w:val="24"/>
      <w:szCs w:val="24"/>
    </w:rPr>
  </w:style>
  <w:style w:type="paragraph" w:customStyle="1" w:styleId="Huisstijl-TitelInhoudbriefrapport">
    <w:name w:val="Huisstijl - Titel Inhoud briefrapport"/>
    <w:basedOn w:val="Normal"/>
    <w:next w:val="Normal"/>
    <w:pPr>
      <w:spacing w:line="300" w:lineRule="exact"/>
    </w:pPr>
    <w:rPr>
      <w:b/>
      <w:sz w:val="24"/>
      <w:szCs w:val="24"/>
    </w:rPr>
  </w:style>
  <w:style w:type="paragraph" w:customStyle="1" w:styleId="Huisstijl-Voettekst-Cursief">
    <w:name w:val="Huisstijl - Voettekst - Cursief"/>
    <w:basedOn w:val="Normal"/>
    <w:next w:val="Normal"/>
    <w:pPr>
      <w:spacing w:line="180" w:lineRule="exact"/>
    </w:pPr>
    <w:rPr>
      <w:i/>
      <w:sz w:val="13"/>
      <w:szCs w:val="13"/>
    </w:rPr>
  </w:style>
  <w:style w:type="paragraph" w:styleId="TOC1">
    <w:name w:val="toc 1"/>
    <w:basedOn w:val="Normal"/>
    <w:next w:val="Normal"/>
    <w:pPr>
      <w:spacing w:before="240" w:line="240" w:lineRule="exact"/>
    </w:pPr>
    <w:rPr>
      <w:b/>
    </w:rPr>
  </w:style>
  <w:style w:type="paragraph" w:styleId="TOC2">
    <w:name w:val="toc 2"/>
    <w:next w:val="Normal"/>
    <w:pPr>
      <w:spacing w:line="240" w:lineRule="exact"/>
      <w:ind w:hanging="1120"/>
    </w:pPr>
    <w:rPr>
      <w:rFonts w:ascii="Verdana" w:hAnsi="Verdana"/>
      <w:color w:val="000000"/>
    </w:rPr>
  </w:style>
  <w:style w:type="paragraph" w:styleId="TOC3">
    <w:name w:val="toc 3"/>
    <w:next w:val="Normal"/>
    <w:pPr>
      <w:spacing w:line="240" w:lineRule="exact"/>
    </w:pPr>
    <w:rPr>
      <w:rFonts w:ascii="Verdana" w:hAnsi="Verdana"/>
      <w:b/>
      <w:color w:val="000000"/>
      <w:sz w:val="18"/>
      <w:szCs w:val="18"/>
    </w:rPr>
  </w:style>
  <w:style w:type="paragraph" w:styleId="TOC4">
    <w:name w:val="toc 4"/>
    <w:next w:val="Normal"/>
  </w:style>
  <w:style w:type="paragraph" w:styleId="TOC5">
    <w:name w:val="toc 5"/>
    <w:next w:val="Normal"/>
  </w:style>
  <w:style w:type="paragraph" w:styleId="TOC6">
    <w:name w:val="toc 6"/>
    <w:next w:val="Normal"/>
  </w:style>
  <w:style w:type="paragraph" w:styleId="TOC7">
    <w:name w:val="toc 7"/>
    <w:next w:val="Normal"/>
  </w:style>
  <w:style w:type="paragraph" w:styleId="TOC8">
    <w:name w:val="toc 8"/>
    <w:next w:val="Normal"/>
  </w:style>
  <w:style w:type="paragraph" w:styleId="TOC9">
    <w:name w:val="toc 9"/>
    <w:next w:val="Normal"/>
  </w:style>
  <w:style w:type="paragraph" w:customStyle="1" w:styleId="Kop1">
    <w:name w:val="Kop 1"/>
    <w:basedOn w:val="Normal"/>
    <w:next w:val="Normal"/>
    <w:uiPriority w:val="1"/>
    <w:qFormat/>
    <w:pPr>
      <w:pageBreakBefore/>
      <w:numPr>
        <w:numId w:val="2"/>
      </w:numPr>
      <w:spacing w:after="660" w:line="300" w:lineRule="exact"/>
    </w:pPr>
    <w:rPr>
      <w:sz w:val="24"/>
      <w:szCs w:val="24"/>
    </w:rPr>
  </w:style>
  <w:style w:type="paragraph" w:customStyle="1" w:styleId="Kop2">
    <w:name w:val="Kop 2"/>
    <w:basedOn w:val="Normal"/>
    <w:next w:val="Normal"/>
    <w:uiPriority w:val="1"/>
    <w:qFormat/>
    <w:pPr>
      <w:numPr>
        <w:ilvl w:val="1"/>
        <w:numId w:val="2"/>
      </w:numPr>
      <w:spacing w:before="60" w:after="60" w:line="240" w:lineRule="exact"/>
    </w:pPr>
    <w:rPr>
      <w:b/>
    </w:rPr>
  </w:style>
  <w:style w:type="paragraph" w:customStyle="1" w:styleId="Kop3">
    <w:name w:val="Kop 3"/>
    <w:basedOn w:val="Normal"/>
    <w:next w:val="Normal"/>
    <w:uiPriority w:val="1"/>
    <w:qFormat/>
    <w:pPr>
      <w:numPr>
        <w:ilvl w:val="2"/>
        <w:numId w:val="2"/>
      </w:numPr>
      <w:spacing w:before="60" w:after="60" w:line="240" w:lineRule="exact"/>
    </w:pPr>
    <w:rPr>
      <w:i/>
    </w:rPr>
  </w:style>
  <w:style w:type="paragraph" w:customStyle="1" w:styleId="Kop4">
    <w:name w:val="Kop 4"/>
    <w:basedOn w:val="Normal"/>
    <w:next w:val="Normal"/>
    <w:uiPriority w:val="1"/>
    <w:qFormat/>
    <w:pPr>
      <w:numPr>
        <w:ilvl w:val="3"/>
        <w:numId w:val="2"/>
      </w:numPr>
      <w:spacing w:line="240" w:lineRule="exact"/>
    </w:pPr>
  </w:style>
  <w:style w:type="paragraph" w:customStyle="1" w:styleId="Kop5">
    <w:name w:val="Kop 5"/>
    <w:basedOn w:val="Normal"/>
    <w:next w:val="Normal"/>
    <w:uiPriority w:val="1"/>
    <w:qFormat/>
    <w:pPr>
      <w:numPr>
        <w:ilvl w:val="4"/>
        <w:numId w:val="2"/>
      </w:numPr>
      <w:spacing w:line="240" w:lineRule="exact"/>
    </w:pPr>
  </w:style>
  <w:style w:type="paragraph" w:customStyle="1" w:styleId="Kop6">
    <w:name w:val="Kop 6"/>
    <w:basedOn w:val="Normal"/>
    <w:next w:val="Normal"/>
    <w:uiPriority w:val="1"/>
    <w:qFormat/>
    <w:pPr>
      <w:numPr>
        <w:ilvl w:val="5"/>
        <w:numId w:val="2"/>
      </w:numPr>
    </w:pPr>
  </w:style>
  <w:style w:type="paragraph" w:customStyle="1" w:styleId="Lijstmetopsommingstekens">
    <w:name w:val="Lijst met opsommingstekens"/>
    <w:pPr>
      <w:numPr>
        <w:numId w:val="3"/>
      </w:numPr>
    </w:pPr>
  </w:style>
  <w:style w:type="paragraph" w:customStyle="1" w:styleId="Lijstniveau1">
    <w:name w:val="Lijst niveau 1"/>
    <w:basedOn w:val="Normal"/>
    <w:pPr>
      <w:numPr>
        <w:numId w:val="6"/>
      </w:numPr>
    </w:pPr>
  </w:style>
  <w:style w:type="paragraph" w:customStyle="1" w:styleId="Lijstniveau2">
    <w:name w:val="Lijst niveau 2"/>
    <w:basedOn w:val="Normal"/>
    <w:pPr>
      <w:numPr>
        <w:ilvl w:val="1"/>
        <w:numId w:val="6"/>
      </w:numPr>
    </w:pPr>
  </w:style>
  <w:style w:type="paragraph" w:customStyle="1" w:styleId="Lijstniveau3">
    <w:name w:val="Lijst niveau 3"/>
    <w:basedOn w:val="Normal"/>
    <w:pPr>
      <w:numPr>
        <w:ilvl w:val="2"/>
        <w:numId w:val="6"/>
      </w:numPr>
    </w:pPr>
  </w:style>
  <w:style w:type="paragraph" w:customStyle="1" w:styleId="OndertekeningCursief">
    <w:name w:val="Ondertekening Cursief"/>
    <w:basedOn w:val="Normal"/>
    <w:next w:val="Normal"/>
    <w:rPr>
      <w:i/>
    </w:rPr>
  </w:style>
  <w:style w:type="paragraph" w:customStyle="1" w:styleId="Pagina-einde">
    <w:name w:val="Pagina-einde"/>
    <w:basedOn w:val="Normal"/>
    <w:next w:val="Normal"/>
    <w:pPr>
      <w:pageBreakBefore/>
      <w:spacing w:line="20" w:lineRule="exact"/>
    </w:pPr>
    <w:rPr>
      <w:sz w:val="2"/>
      <w:szCs w:val="2"/>
    </w:rPr>
  </w:style>
  <w:style w:type="table" w:customStyle="1" w:styleId="Projectformuliertabel">
    <w:name w:val="Projectformulier tabel"/>
    <w:rPr>
      <w:rFonts w:ascii="Verdana" w:hAnsi="Verdana"/>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blStylePr w:type="firstRow">
      <w:tblPr/>
      <w:tcPr>
        <w:shd w:val="clear" w:color="auto" w:fill="00B0F0"/>
      </w:tcPr>
    </w:tblStylePr>
  </w:style>
  <w:style w:type="paragraph" w:customStyle="1" w:styleId="RIVMInhoudPID">
    <w:name w:val="RIVM Inhoud PID"/>
    <w:basedOn w:val="Normal"/>
    <w:next w:val="Normal"/>
    <w:pPr>
      <w:spacing w:line="240" w:lineRule="exact"/>
    </w:pPr>
    <w:rPr>
      <w:b/>
      <w:sz w:val="18"/>
      <w:szCs w:val="18"/>
    </w:rPr>
  </w:style>
  <w:style w:type="paragraph" w:customStyle="1" w:styleId="RIVMNummeringPID01">
    <w:name w:val="RIVM Nummering PID 01"/>
    <w:basedOn w:val="Normal"/>
    <w:next w:val="Normal"/>
    <w:pPr>
      <w:numPr>
        <w:numId w:val="5"/>
      </w:numPr>
      <w:spacing w:line="240" w:lineRule="exact"/>
    </w:pPr>
    <w:rPr>
      <w:i/>
      <w:sz w:val="18"/>
      <w:szCs w:val="18"/>
    </w:rPr>
  </w:style>
  <w:style w:type="paragraph" w:customStyle="1" w:styleId="RIVMNummeringPID02">
    <w:name w:val="RIVM Nummering PID 02"/>
    <w:basedOn w:val="Normal"/>
    <w:next w:val="Normal"/>
    <w:pPr>
      <w:numPr>
        <w:ilvl w:val="1"/>
        <w:numId w:val="5"/>
      </w:numPr>
      <w:spacing w:line="240" w:lineRule="exact"/>
    </w:pPr>
    <w:rPr>
      <w:i/>
      <w:sz w:val="18"/>
      <w:szCs w:val="18"/>
    </w:rPr>
  </w:style>
  <w:style w:type="paragraph" w:customStyle="1" w:styleId="RIVMNummeringPID03">
    <w:name w:val="RIVM Nummering PID 03"/>
    <w:basedOn w:val="Normal"/>
    <w:next w:val="Normal"/>
    <w:pPr>
      <w:numPr>
        <w:ilvl w:val="2"/>
        <w:numId w:val="5"/>
      </w:numPr>
      <w:spacing w:line="240" w:lineRule="exact"/>
    </w:pPr>
    <w:rPr>
      <w:i/>
      <w:sz w:val="18"/>
      <w:szCs w:val="18"/>
    </w:rPr>
  </w:style>
  <w:style w:type="paragraph" w:customStyle="1" w:styleId="RIVMProjectformulierv11">
    <w:name w:val="RIVM Projectformulier v11"/>
    <w:basedOn w:val="Normal"/>
    <w:next w:val="Normal"/>
    <w:pPr>
      <w:spacing w:line="240" w:lineRule="exact"/>
    </w:pPr>
    <w:rPr>
      <w:sz w:val="22"/>
      <w:szCs w:val="22"/>
    </w:rPr>
  </w:style>
  <w:style w:type="paragraph" w:customStyle="1" w:styleId="RIVMProjectformulierv11v12">
    <w:name w:val="RIVM Projectformulier v11 v12"/>
    <w:basedOn w:val="Normal"/>
    <w:next w:val="Normal"/>
    <w:pPr>
      <w:spacing w:before="360" w:line="240" w:lineRule="exact"/>
    </w:pPr>
    <w:rPr>
      <w:sz w:val="22"/>
      <w:szCs w:val="22"/>
    </w:rPr>
  </w:style>
  <w:style w:type="paragraph" w:customStyle="1" w:styleId="RIVMProjectformulierv11v18">
    <w:name w:val="RIVM Projectformulier v11 v18"/>
    <w:basedOn w:val="Normal"/>
    <w:next w:val="Normal"/>
    <w:pPr>
      <w:spacing w:before="360" w:line="240" w:lineRule="exact"/>
    </w:pPr>
    <w:rPr>
      <w:b/>
      <w:sz w:val="22"/>
      <w:szCs w:val="22"/>
    </w:rPr>
  </w:style>
  <w:style w:type="paragraph" w:customStyle="1" w:styleId="RIVMProjectformulierv12v12">
    <w:name w:val="RIVM Projectformulier v12 v12"/>
    <w:basedOn w:val="Normal"/>
    <w:next w:val="Normal"/>
    <w:pPr>
      <w:spacing w:before="240" w:line="240" w:lineRule="exact"/>
    </w:pPr>
    <w:rPr>
      <w:b/>
      <w:sz w:val="24"/>
      <w:szCs w:val="24"/>
    </w:rPr>
  </w:style>
  <w:style w:type="paragraph" w:customStyle="1" w:styleId="RIVMProjectformulierv9gecentreerd">
    <w:name w:val="RIVM Projectformulier v9 gecentreerd"/>
    <w:basedOn w:val="Normal"/>
    <w:next w:val="Normal"/>
    <w:pPr>
      <w:spacing w:line="240" w:lineRule="exact"/>
      <w:jc w:val="center"/>
    </w:pPr>
    <w:rPr>
      <w:sz w:val="18"/>
      <w:szCs w:val="18"/>
    </w:rPr>
  </w:style>
  <w:style w:type="paragraph" w:customStyle="1" w:styleId="RIVMProjectformulierv9v12">
    <w:name w:val="RIVM Projectformulier v9 v12"/>
    <w:basedOn w:val="Normal"/>
    <w:next w:val="Normal"/>
    <w:pPr>
      <w:spacing w:before="240" w:line="240" w:lineRule="exact"/>
    </w:pPr>
    <w:rPr>
      <w:sz w:val="18"/>
      <w:szCs w:val="18"/>
    </w:rPr>
  </w:style>
  <w:style w:type="paragraph" w:customStyle="1" w:styleId="RIVMProjectformulierv9v18">
    <w:name w:val="RIVM Projectformulier v9 v18"/>
    <w:basedOn w:val="Normal"/>
    <w:next w:val="Normal"/>
    <w:pPr>
      <w:spacing w:before="360" w:line="240" w:lineRule="exact"/>
    </w:pPr>
    <w:rPr>
      <w:sz w:val="18"/>
      <w:szCs w:val="18"/>
    </w:rPr>
  </w:style>
  <w:style w:type="paragraph" w:customStyle="1" w:styleId="RIVMHoofdstuktitel">
    <w:name w:val="RIVM_Hoofdstuktitel"/>
    <w:basedOn w:val="Normal"/>
    <w:next w:val="Normal"/>
    <w:uiPriority w:val="1"/>
    <w:qFormat/>
    <w:pPr>
      <w:numPr>
        <w:numId w:val="4"/>
      </w:numPr>
      <w:spacing w:after="660" w:line="300" w:lineRule="exact"/>
    </w:pPr>
    <w:rPr>
      <w:sz w:val="24"/>
      <w:szCs w:val="24"/>
    </w:rPr>
  </w:style>
  <w:style w:type="paragraph" w:customStyle="1" w:styleId="RIVMKoptekst">
    <w:name w:val="RIVM_Koptekst"/>
    <w:basedOn w:val="Normal"/>
    <w:next w:val="Normal"/>
    <w:qFormat/>
    <w:rPr>
      <w:sz w:val="13"/>
      <w:szCs w:val="13"/>
    </w:rPr>
  </w:style>
  <w:style w:type="paragraph" w:customStyle="1" w:styleId="RIVMOngenummerdHoofdstuk">
    <w:name w:val="RIVM_OngenummerdHoofdstuk"/>
    <w:basedOn w:val="Normal"/>
    <w:next w:val="Normal"/>
    <w:uiPriority w:val="2"/>
    <w:qFormat/>
    <w:pPr>
      <w:spacing w:after="660" w:line="300" w:lineRule="exact"/>
    </w:pPr>
    <w:rPr>
      <w:sz w:val="24"/>
      <w:szCs w:val="24"/>
    </w:rPr>
  </w:style>
  <w:style w:type="paragraph" w:customStyle="1" w:styleId="RIVMOngenummerdHoofdstukTOC">
    <w:name w:val="RIVM_OngenummerdHoofdstukTOC"/>
    <w:basedOn w:val="Normal"/>
    <w:next w:val="Normal"/>
    <w:pPr>
      <w:spacing w:after="420" w:line="300" w:lineRule="exact"/>
    </w:pPr>
    <w:rPr>
      <w:sz w:val="24"/>
      <w:szCs w:val="24"/>
    </w:rPr>
  </w:style>
  <w:style w:type="paragraph" w:customStyle="1" w:styleId="RIVMStandaard">
    <w:name w:val="RIVM_Standaard"/>
    <w:basedOn w:val="Normal"/>
    <w:next w:val="Normal"/>
    <w:qFormat/>
    <w:pPr>
      <w:spacing w:line="240" w:lineRule="exact"/>
    </w:pPr>
  </w:style>
  <w:style w:type="paragraph" w:customStyle="1" w:styleId="RIVMStandaardcursief">
    <w:name w:val="RIVM_Standaard cursief"/>
    <w:basedOn w:val="Normal"/>
    <w:next w:val="Normal"/>
    <w:uiPriority w:val="3"/>
    <w:qFormat/>
    <w:pPr>
      <w:spacing w:line="240" w:lineRule="exact"/>
    </w:pPr>
    <w:rPr>
      <w:i/>
      <w:sz w:val="18"/>
      <w:szCs w:val="18"/>
    </w:rPr>
  </w:style>
  <w:style w:type="paragraph" w:customStyle="1" w:styleId="StandaardGroot">
    <w:name w:val="Standaard Groot"/>
    <w:basedOn w:val="Normal"/>
    <w:next w:val="Normal"/>
    <w:rPr>
      <w:sz w:val="28"/>
      <w:szCs w:val="28"/>
    </w:rPr>
  </w:style>
  <w:style w:type="table" w:customStyle="1" w:styleId="TabelVerslag">
    <w:name w:val="Tabel Verslag"/>
    <w:rPr>
      <w:rFonts w:ascii="Verdana" w:hAnsi="Verdana"/>
      <w:color w:val="000000"/>
      <w:sz w:val="16"/>
      <w:szCs w:val="16"/>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style>
  <w:style w:type="paragraph" w:customStyle="1" w:styleId="WitregelW1">
    <w:name w:val="Witregel W1"/>
    <w:basedOn w:val="Normal"/>
    <w:next w:val="Normal"/>
    <w:pPr>
      <w:spacing w:line="180" w:lineRule="exact"/>
    </w:pPr>
    <w:rPr>
      <w:sz w:val="13"/>
      <w:szCs w:val="13"/>
    </w:rPr>
  </w:style>
  <w:style w:type="paragraph" w:customStyle="1" w:styleId="WitregelW1Bodytekst">
    <w:name w:val="Witregel W1 (Bodytekst)"/>
    <w:basedOn w:val="RIVMStandaard"/>
    <w:next w:val="Normal"/>
  </w:style>
  <w:style w:type="paragraph" w:customStyle="1" w:styleId="WitregelW2">
    <w:name w:val="Witregel W2"/>
    <w:basedOn w:val="Normal"/>
    <w:next w:val="Normal"/>
    <w:pPr>
      <w:spacing w:line="270" w:lineRule="exact"/>
    </w:pPr>
    <w:rPr>
      <w:sz w:val="27"/>
      <w:szCs w:val="27"/>
    </w:rPr>
  </w:style>
  <w:style w:type="paragraph" w:styleId="Header">
    <w:name w:val="header"/>
    <w:basedOn w:val="Normal"/>
    <w:link w:val="HeaderChar"/>
    <w:uiPriority w:val="99"/>
    <w:unhideWhenUsed/>
    <w:rsid w:val="00365629"/>
    <w:pPr>
      <w:tabs>
        <w:tab w:val="center" w:pos="4513"/>
        <w:tab w:val="right" w:pos="9026"/>
      </w:tabs>
    </w:pPr>
  </w:style>
  <w:style w:type="character" w:customStyle="1" w:styleId="HeaderChar">
    <w:name w:val="Header Char"/>
    <w:basedOn w:val="DefaultParagraphFont"/>
    <w:link w:val="Header"/>
    <w:uiPriority w:val="99"/>
    <w:rsid w:val="00365629"/>
    <w:rPr>
      <w:rFonts w:ascii="Verdana" w:hAnsi="Verdana"/>
      <w:color w:val="000000"/>
    </w:rPr>
  </w:style>
  <w:style w:type="paragraph" w:styleId="Footer">
    <w:name w:val="footer"/>
    <w:basedOn w:val="Normal"/>
    <w:link w:val="FooterChar"/>
    <w:uiPriority w:val="99"/>
    <w:unhideWhenUsed/>
    <w:rsid w:val="00365629"/>
    <w:pPr>
      <w:tabs>
        <w:tab w:val="center" w:pos="4513"/>
        <w:tab w:val="right" w:pos="9026"/>
      </w:tabs>
    </w:pPr>
  </w:style>
  <w:style w:type="character" w:customStyle="1" w:styleId="FooterChar">
    <w:name w:val="Footer Char"/>
    <w:basedOn w:val="DefaultParagraphFont"/>
    <w:link w:val="Footer"/>
    <w:uiPriority w:val="99"/>
    <w:rsid w:val="00365629"/>
    <w:rPr>
      <w:rFonts w:ascii="Verdana" w:hAnsi="Verdana"/>
      <w:color w:val="000000"/>
    </w:rPr>
  </w:style>
  <w:style w:type="character" w:styleId="UnresolvedMention">
    <w:name w:val="Unresolved Mention"/>
    <w:basedOn w:val="DefaultParagraphFont"/>
    <w:uiPriority w:val="99"/>
    <w:semiHidden/>
    <w:unhideWhenUsed/>
    <w:rsid w:val="00881642"/>
    <w:rPr>
      <w:color w:val="605E5C"/>
      <w:shd w:val="clear" w:color="auto" w:fill="E1DFDD"/>
    </w:rPr>
  </w:style>
  <w:style w:type="paragraph" w:styleId="Caption">
    <w:name w:val="caption"/>
    <w:basedOn w:val="Normal"/>
    <w:next w:val="Normal"/>
    <w:uiPriority w:val="35"/>
    <w:unhideWhenUsed/>
    <w:qFormat/>
    <w:rsid w:val="00A6221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webSettings0.xml><?xml version="1.0" encoding="utf-8"?>
<w:webSetting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webSetting" Target="webSettings0.xml"/><Relationship Id="rId7" Type="http://schemas.openxmlformats.org/officeDocument/2006/relationships/hyperlink" Target="https://www.nationaalweeeregister.nl/assets/uploads/PDF/2022/Rapportage%202021_V20220627.pdf" TargetMode="Externa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bs.nl/nl-nl/longread/de-nederlandse-economie/2020/circulaire-economie-in-nederland/2-circulaire-economie-en-materiaalstromen" TargetMode="External"/><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rivm-file-a03p.rivm.ssc-campus.nl\home\tostraml\Documents\Downloads\Blanc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Blanco.dotx</Template>
  <TotalTime>54</TotalTime>
  <Pages>4</Pages>
  <Words>442</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Tostrams</dc:creator>
  <cp:lastModifiedBy>Lisa Tostrams</cp:lastModifiedBy>
  <cp:revision>1</cp:revision>
  <dcterms:created xsi:type="dcterms:W3CDTF">2023-02-08T10:00:00Z</dcterms:created>
  <dcterms:modified xsi:type="dcterms:W3CDTF">2023-02-08T10:54:00Z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itel">
    <vt:lpwstr>Uitleg bij eerste visualisatie GRIS</vt:lpwstr>
  </property>
</Properties>
</file>